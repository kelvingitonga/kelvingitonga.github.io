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2D" w:rsidRDefault="00CC3E2D" w:rsidP="00CC3E2D">
      <w:pPr>
        <w:pStyle w:val="ContactInfo"/>
        <w:jc w:val="left"/>
        <w:rPr>
          <w:b/>
          <w:sz w:val="36"/>
          <w:szCs w:val="36"/>
          <w:u w:val="single"/>
        </w:rPr>
      </w:pPr>
      <w:r w:rsidRPr="00CC3E2D">
        <w:rPr>
          <w:b/>
          <w:sz w:val="32"/>
          <w:szCs w:val="32"/>
        </w:rPr>
        <w:t xml:space="preserve">                            </w:t>
      </w:r>
      <w:r>
        <w:rPr>
          <w:b/>
          <w:sz w:val="32"/>
          <w:szCs w:val="32"/>
        </w:rPr>
        <w:t xml:space="preserve">                      </w:t>
      </w:r>
      <w:r w:rsidRPr="00CC3E2D">
        <w:rPr>
          <w:b/>
          <w:sz w:val="32"/>
          <w:szCs w:val="32"/>
        </w:rPr>
        <w:t xml:space="preserve"> </w:t>
      </w:r>
      <w:r w:rsidRPr="00CC3E2D">
        <w:rPr>
          <w:b/>
          <w:sz w:val="36"/>
          <w:szCs w:val="36"/>
          <w:u w:val="single"/>
        </w:rPr>
        <w:t>CURRICULUM VITAE</w:t>
      </w:r>
    </w:p>
    <w:p w:rsidR="00CC3E2D" w:rsidRPr="00CC3E2D" w:rsidRDefault="00CC3E2D" w:rsidP="00CC3E2D">
      <w:pPr>
        <w:pStyle w:val="ContactInfo"/>
        <w:jc w:val="left"/>
        <w:rPr>
          <w:sz w:val="36"/>
          <w:szCs w:val="36"/>
          <w:u w:val="single"/>
        </w:rPr>
      </w:pPr>
    </w:p>
    <w:p w:rsidR="0078163E" w:rsidRDefault="00CC3E2D" w:rsidP="00CC3E2D">
      <w:pPr>
        <w:pStyle w:val="ContactInf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LETTER</w:t>
      </w:r>
    </w:p>
    <w:p w:rsidR="00CC3E2D" w:rsidRPr="0078163E" w:rsidRDefault="00CC3E2D" w:rsidP="00CC3E2D">
      <w:pPr>
        <w:pStyle w:val="ContactInfo"/>
        <w:jc w:val="center"/>
        <w:rPr>
          <w:b/>
          <w:sz w:val="32"/>
          <w:szCs w:val="32"/>
          <w:u w:val="single"/>
        </w:rPr>
      </w:pPr>
    </w:p>
    <w:sdt>
      <w:sdtPr>
        <w:rPr>
          <w:b/>
          <w:bCs/>
          <w:sz w:val="20"/>
        </w:rPr>
        <w:id w:val="-1156442744"/>
        <w:docPartObj>
          <w:docPartGallery w:val="Cover Pages"/>
          <w:docPartUnique/>
        </w:docPartObj>
      </w:sdtPr>
      <w:sdtEndPr/>
      <w:sdtContent>
        <w:p w:rsidR="00060600" w:rsidRPr="00C80B21" w:rsidRDefault="003E5CC9" w:rsidP="00C80B21">
          <w:pPr>
            <w:pStyle w:val="ContactInfo"/>
            <w:jc w:val="center"/>
            <w:rPr>
              <w:rFonts w:cs="Arial"/>
              <w:b/>
              <w:sz w:val="32"/>
              <w:szCs w:val="32"/>
            </w:rPr>
          </w:pPr>
          <w:sdt>
            <w:sdtPr>
              <w:rPr>
                <w:rFonts w:cs="Arial"/>
                <w:b/>
                <w:sz w:val="32"/>
                <w:szCs w:val="32"/>
              </w:rPr>
              <w:alias w:val="Street Address"/>
              <w:tag w:val="Street Address"/>
              <w:id w:val="1331259964"/>
              <w:placeholder>
                <w:docPart w:val="434072B93B6343DF817F3C1D6D66203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r w:rsidR="00DD6398">
                <w:rPr>
                  <w:rFonts w:cs="Arial"/>
                  <w:b/>
                  <w:sz w:val="32"/>
                  <w:szCs w:val="32"/>
                </w:rPr>
                <w:t>KELVIN GITONGA WANJOHI</w:t>
              </w:r>
            </w:sdtContent>
          </w:sdt>
        </w:p>
        <w:sdt>
          <w:sdtPr>
            <w:rPr>
              <w:rFonts w:eastAsia="Times New Roman" w:cs="Times New Roman"/>
              <w:b/>
              <w:sz w:val="28"/>
              <w:szCs w:val="28"/>
            </w:rPr>
            <w:alias w:val="Category"/>
            <w:tag w:val=""/>
            <w:id w:val="-834992622"/>
            <w:placeholder>
              <w:docPart w:val="7D10870455A943AC99BF3C57456AE7A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060600" w:rsidRPr="00CC4D7C" w:rsidRDefault="00CC4D7C" w:rsidP="00C80B21">
              <w:pPr>
                <w:pStyle w:val="ContactInfo"/>
                <w:jc w:val="center"/>
                <w:rPr>
                  <w:rFonts w:cs="Arial"/>
                  <w:b/>
                  <w:sz w:val="28"/>
                  <w:szCs w:val="28"/>
                </w:rPr>
              </w:pPr>
              <w:r w:rsidRPr="00CC4D7C">
                <w:rPr>
                  <w:rFonts w:eastAsia="Times New Roman" w:cs="Times New Roman"/>
                  <w:b/>
                  <w:sz w:val="28"/>
                  <w:szCs w:val="28"/>
                </w:rPr>
                <w:t>KARATINA, 114-10101,</w:t>
              </w:r>
            </w:p>
          </w:sdtContent>
        </w:sdt>
        <w:p w:rsidR="00CC4D7C" w:rsidRPr="00CC4D7C" w:rsidRDefault="00CC4D7C" w:rsidP="00C80B21">
          <w:pPr>
            <w:pStyle w:val="ContactInfo"/>
            <w:jc w:val="center"/>
            <w:rPr>
              <w:rFonts w:eastAsia="Times New Roman" w:cs="Times New Roman"/>
              <w:b/>
              <w:color w:val="67787B" w:themeColor="accent5"/>
              <w:sz w:val="28"/>
              <w:szCs w:val="28"/>
            </w:rPr>
          </w:pPr>
          <w:r w:rsidRPr="00CC4D7C">
            <w:rPr>
              <w:rFonts w:eastAsia="Times New Roman" w:cs="Times New Roman"/>
              <w:b/>
              <w:color w:val="67787B" w:themeColor="accent5"/>
              <w:sz w:val="28"/>
              <w:szCs w:val="28"/>
            </w:rPr>
            <w:t>0726704563</w:t>
          </w:r>
        </w:p>
        <w:p w:rsidR="00DC3FF8" w:rsidRDefault="003E5CC9" w:rsidP="00C548C2">
          <w:pPr>
            <w:pStyle w:val="ContactInfo"/>
            <w:jc w:val="center"/>
            <w:rPr>
              <w:rStyle w:val="Emphasis"/>
              <w:rFonts w:cs="Arial"/>
              <w:sz w:val="22"/>
              <w:szCs w:val="22"/>
            </w:rPr>
          </w:pPr>
          <w:sdt>
            <w:sdtPr>
              <w:rPr>
                <w:rStyle w:val="Emphasis"/>
                <w:rFonts w:cs="Arial"/>
                <w:sz w:val="22"/>
                <w:szCs w:val="22"/>
              </w:rPr>
              <w:alias w:val="Email"/>
              <w:tag w:val=""/>
              <w:id w:val="-309335934"/>
              <w:placeholder>
                <w:docPart w:val="B3BFDE6F2AB448F79A80B114A81B580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>
              <w:rPr>
                <w:rStyle w:val="Emphasis"/>
              </w:rPr>
            </w:sdtEndPr>
            <w:sdtContent>
              <w:r w:rsidR="00DD6398">
                <w:rPr>
                  <w:rStyle w:val="Emphasis"/>
                  <w:rFonts w:cs="Arial"/>
                  <w:sz w:val="22"/>
                  <w:szCs w:val="22"/>
                </w:rPr>
                <w:t>k</w:t>
              </w:r>
              <w:r w:rsidR="00CC4D7C">
                <w:rPr>
                  <w:rStyle w:val="Emphasis"/>
                  <w:rFonts w:cs="Arial"/>
                  <w:sz w:val="22"/>
                  <w:szCs w:val="22"/>
                </w:rPr>
                <w:t>elvin2gitonga@gmail.com</w:t>
              </w:r>
            </w:sdtContent>
          </w:sdt>
        </w:p>
        <w:p w:rsidR="00C548C2" w:rsidRPr="00C548C2" w:rsidRDefault="00C548C2" w:rsidP="00C548C2">
          <w:pPr>
            <w:pStyle w:val="ContactInfo"/>
            <w:jc w:val="center"/>
            <w:rPr>
              <w:rFonts w:cs="Arial"/>
              <w:color w:val="7E97AD" w:themeColor="accent1"/>
              <w:sz w:val="22"/>
              <w:szCs w:val="22"/>
            </w:rPr>
          </w:pPr>
        </w:p>
        <w:p w:rsidR="00151F06" w:rsidRPr="00151F06" w:rsidRDefault="00151F06" w:rsidP="00151F06">
          <w:pPr>
            <w:pStyle w:val="Recipient"/>
            <w:rPr>
              <w:rFonts w:cs="Arial"/>
              <w:color w:val="auto"/>
              <w:sz w:val="24"/>
              <w:szCs w:val="24"/>
            </w:rPr>
          </w:pPr>
        </w:p>
        <w:p w:rsidR="008D7A2C" w:rsidRPr="00CC4D7C" w:rsidRDefault="00060600" w:rsidP="00CC4D7C">
          <w:pPr>
            <w:pStyle w:val="Heading3"/>
            <w:shd w:val="clear" w:color="auto" w:fill="FFFFFF"/>
            <w:spacing w:line="300" w:lineRule="atLeast"/>
            <w:rPr>
              <w:rFonts w:asciiTheme="minorHAnsi" w:hAnsiTheme="minorHAnsi"/>
              <w:color w:val="5F6368"/>
              <w:spacing w:val="5"/>
              <w:kern w:val="0"/>
            </w:rPr>
          </w:pPr>
          <w:r w:rsidRPr="00CC4D7C">
            <w:rPr>
              <w:rFonts w:asciiTheme="minorHAnsi" w:hAnsiTheme="minorHAnsi" w:cs="Arial"/>
              <w:color w:val="auto"/>
              <w:sz w:val="24"/>
              <w:szCs w:val="24"/>
            </w:rPr>
            <w:t xml:space="preserve">Dear </w:t>
          </w:r>
          <w:r w:rsidR="00CC4D7C" w:rsidRPr="00CC4D7C">
            <w:rPr>
              <w:rFonts w:asciiTheme="minorHAnsi" w:hAnsiTheme="minorHAnsi" w:cs="Arial"/>
              <w:color w:val="auto"/>
              <w:sz w:val="24"/>
              <w:szCs w:val="24"/>
            </w:rPr>
            <w:t>Sir /Madam,</w:t>
          </w:r>
        </w:p>
        <w:p w:rsidR="00EB2A43" w:rsidRDefault="00DC3FF8" w:rsidP="00DC3FF8">
          <w:pPr>
            <w:rPr>
              <w:rFonts w:cs="Arial"/>
              <w:color w:val="000000" w:themeColor="text1"/>
              <w:sz w:val="24"/>
              <w:szCs w:val="24"/>
            </w:rPr>
          </w:pPr>
          <w:r w:rsidRPr="001066E6">
            <w:rPr>
              <w:rFonts w:cs="Arial"/>
              <w:color w:val="000000" w:themeColor="text1"/>
              <w:sz w:val="24"/>
              <w:szCs w:val="24"/>
            </w:rPr>
            <w:t>I</w:t>
          </w:r>
          <w:r w:rsidR="00843EE4" w:rsidRPr="001066E6">
            <w:rPr>
              <w:rFonts w:cs="Arial"/>
              <w:color w:val="000000" w:themeColor="text1"/>
              <w:sz w:val="24"/>
              <w:szCs w:val="24"/>
            </w:rPr>
            <w:t xml:space="preserve"> am writing to</w:t>
          </w:r>
          <w:r w:rsidR="00E83B0A">
            <w:rPr>
              <w:rFonts w:cs="Arial"/>
              <w:color w:val="000000" w:themeColor="text1"/>
              <w:sz w:val="24"/>
              <w:szCs w:val="24"/>
            </w:rPr>
            <w:t xml:space="preserve"> apply for the </w:t>
          </w:r>
          <w:r w:rsidR="008B7D0A">
            <w:rPr>
              <w:rFonts w:cs="Arial"/>
              <w:color w:val="000000" w:themeColor="text1"/>
              <w:sz w:val="24"/>
              <w:szCs w:val="24"/>
            </w:rPr>
            <w:t xml:space="preserve">recent </w:t>
          </w:r>
          <w:r w:rsidR="00DD6398" w:rsidRPr="009B18EB">
            <w:rPr>
              <w:rFonts w:cs="Arial"/>
              <w:color w:val="000000" w:themeColor="text1"/>
              <w:sz w:val="24"/>
              <w:szCs w:val="24"/>
            </w:rPr>
            <w:t xml:space="preserve">job </w:t>
          </w:r>
          <w:r w:rsidR="00CC4D7C" w:rsidRPr="009B18EB">
            <w:rPr>
              <w:rFonts w:cs="Arial"/>
              <w:color w:val="000000" w:themeColor="text1"/>
              <w:sz w:val="24"/>
              <w:szCs w:val="24"/>
            </w:rPr>
            <w:t>opportunity</w:t>
          </w:r>
          <w:r w:rsidR="009B18EB">
            <w:rPr>
              <w:rFonts w:cs="Arial"/>
              <w:b/>
              <w:color w:val="000000" w:themeColor="text1"/>
              <w:sz w:val="24"/>
              <w:szCs w:val="24"/>
            </w:rPr>
            <w:t xml:space="preserve"> </w:t>
          </w:r>
          <w:r w:rsidR="0012027F" w:rsidRPr="00CC4D7C">
            <w:rPr>
              <w:rFonts w:cs="Arial"/>
              <w:color w:val="000000" w:themeColor="text1"/>
              <w:sz w:val="24"/>
              <w:szCs w:val="24"/>
            </w:rPr>
            <w:t xml:space="preserve">in </w:t>
          </w:r>
          <w:r w:rsidR="0012027F" w:rsidRPr="001066E6">
            <w:rPr>
              <w:rFonts w:cs="Arial"/>
              <w:color w:val="000000" w:themeColor="text1"/>
              <w:sz w:val="24"/>
              <w:szCs w:val="24"/>
            </w:rPr>
            <w:t xml:space="preserve">your organization </w:t>
          </w:r>
          <w:r w:rsidR="0071181B">
            <w:rPr>
              <w:rFonts w:cs="Arial"/>
              <w:color w:val="000000" w:themeColor="text1"/>
              <w:sz w:val="24"/>
              <w:szCs w:val="24"/>
            </w:rPr>
            <w:t>having been inspired by your</w:t>
          </w:r>
          <w:r w:rsidR="0078163E">
            <w:rPr>
              <w:rFonts w:cs="Arial"/>
              <w:color w:val="000000" w:themeColor="text1"/>
              <w:sz w:val="24"/>
              <w:szCs w:val="24"/>
            </w:rPr>
            <w:t xml:space="preserve"> </w:t>
          </w:r>
          <w:r w:rsidR="0071181B">
            <w:rPr>
              <w:rFonts w:cs="Arial"/>
              <w:color w:val="000000" w:themeColor="text1"/>
              <w:sz w:val="24"/>
              <w:szCs w:val="24"/>
            </w:rPr>
            <w:t xml:space="preserve">innovations that help deliver ground breaking solutions </w:t>
          </w:r>
          <w:r w:rsidR="008609CC">
            <w:rPr>
              <w:rFonts w:cs="Arial"/>
              <w:color w:val="000000" w:themeColor="text1"/>
              <w:sz w:val="24"/>
              <w:szCs w:val="24"/>
            </w:rPr>
            <w:t xml:space="preserve">in a </w:t>
          </w:r>
          <w:r w:rsidR="00D1273B">
            <w:rPr>
              <w:rFonts w:cs="Arial"/>
              <w:color w:val="000000" w:themeColor="text1"/>
              <w:sz w:val="24"/>
              <w:szCs w:val="24"/>
            </w:rPr>
            <w:t>fast-moving</w:t>
          </w:r>
          <w:r w:rsidR="008609CC">
            <w:rPr>
              <w:rFonts w:cs="Arial"/>
              <w:color w:val="000000" w:themeColor="text1"/>
              <w:sz w:val="24"/>
              <w:szCs w:val="24"/>
            </w:rPr>
            <w:t xml:space="preserve"> environment to fully satisfy customer needs and be the best company in the market.</w:t>
          </w:r>
        </w:p>
        <w:p w:rsidR="008B2BE0" w:rsidRDefault="00DC3FF8" w:rsidP="008D7EFD">
          <w:pPr>
            <w:rPr>
              <w:rFonts w:cs="Arial"/>
              <w:color w:val="000000" w:themeColor="text1"/>
              <w:sz w:val="24"/>
              <w:szCs w:val="24"/>
            </w:rPr>
          </w:pPr>
          <w:r w:rsidRPr="001066E6">
            <w:rPr>
              <w:rFonts w:cs="Arial"/>
              <w:color w:val="000000" w:themeColor="text1"/>
              <w:sz w:val="24"/>
              <w:szCs w:val="24"/>
            </w:rPr>
            <w:t xml:space="preserve">I’d like to first introduce my past </w:t>
          </w:r>
          <w:r w:rsidR="00AD2F1B" w:rsidRPr="001066E6">
            <w:rPr>
              <w:rFonts w:cs="Arial"/>
              <w:color w:val="000000" w:themeColor="text1"/>
              <w:sz w:val="24"/>
              <w:szCs w:val="24"/>
            </w:rPr>
            <w:t>experience.</w:t>
          </w:r>
          <w:r w:rsidR="00AD2F1B">
            <w:rPr>
              <w:rFonts w:cs="Arial"/>
              <w:color w:val="000000" w:themeColor="text1"/>
              <w:sz w:val="24"/>
              <w:szCs w:val="24"/>
            </w:rPr>
            <w:t xml:space="preserve"> While pursuing a </w:t>
          </w:r>
          <w:r w:rsidR="008D7EFD" w:rsidRPr="008D7EFD">
            <w:rPr>
              <w:rFonts w:ascii="Times New Roman" w:eastAsia="Times New Roman" w:hAnsi="Times New Roman" w:cs="Times New Roman"/>
              <w:color w:val="auto"/>
              <w:sz w:val="24"/>
            </w:rPr>
            <w:t>Diploma in Information Communication Technology</w:t>
          </w:r>
          <w:r w:rsidR="003C7873">
            <w:rPr>
              <w:rFonts w:ascii="Times New Roman" w:eastAsia="Times New Roman" w:hAnsi="Times New Roman" w:cs="Times New Roman"/>
              <w:color w:val="auto"/>
              <w:sz w:val="24"/>
            </w:rPr>
            <w:t xml:space="preserve"> </w:t>
          </w:r>
          <w:r w:rsidR="00EB2A43">
            <w:rPr>
              <w:rFonts w:cs="Arial"/>
              <w:color w:val="000000" w:themeColor="text1"/>
              <w:sz w:val="24"/>
              <w:szCs w:val="24"/>
            </w:rPr>
            <w:t>at</w:t>
          </w:r>
          <w:r w:rsidR="008D7EFD">
            <w:rPr>
              <w:rFonts w:cs="Arial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8D7EFD">
            <w:rPr>
              <w:rFonts w:cs="Arial"/>
              <w:color w:val="000000" w:themeColor="text1"/>
              <w:sz w:val="24"/>
              <w:szCs w:val="24"/>
            </w:rPr>
            <w:t>Kiambu</w:t>
          </w:r>
          <w:proofErr w:type="spellEnd"/>
          <w:r w:rsidR="008D7EFD">
            <w:rPr>
              <w:rFonts w:cs="Arial"/>
              <w:color w:val="000000" w:themeColor="text1"/>
              <w:sz w:val="24"/>
              <w:szCs w:val="24"/>
            </w:rPr>
            <w:t xml:space="preserve"> Institute of Science and Technology, </w:t>
          </w:r>
          <w:r w:rsidR="00C43F58">
            <w:rPr>
              <w:rFonts w:cs="Arial"/>
              <w:color w:val="000000" w:themeColor="text1"/>
              <w:sz w:val="24"/>
              <w:szCs w:val="24"/>
            </w:rPr>
            <w:t xml:space="preserve">I </w:t>
          </w:r>
          <w:r w:rsidR="00601754">
            <w:rPr>
              <w:rFonts w:cs="Arial"/>
              <w:color w:val="000000" w:themeColor="text1"/>
              <w:sz w:val="24"/>
              <w:szCs w:val="24"/>
            </w:rPr>
            <w:t>developed skills in</w:t>
          </w:r>
          <w:r w:rsidR="003C7873">
            <w:rPr>
              <w:rFonts w:cs="Arial"/>
              <w:color w:val="000000" w:themeColor="text1"/>
              <w:sz w:val="24"/>
              <w:szCs w:val="24"/>
            </w:rPr>
            <w:t xml:space="preserve"> </w:t>
          </w:r>
          <w:r w:rsidR="008D7EFD">
            <w:rPr>
              <w:rFonts w:cs="Arial"/>
              <w:color w:val="000000" w:themeColor="text1"/>
              <w:sz w:val="24"/>
              <w:szCs w:val="24"/>
            </w:rPr>
            <w:t xml:space="preserve">Network Management, software installation and troubleshooting, communication skills and web design. </w:t>
          </w:r>
          <w:r w:rsidR="00D1273B">
            <w:rPr>
              <w:rFonts w:cs="Arial"/>
              <w:color w:val="000000" w:themeColor="text1"/>
              <w:sz w:val="24"/>
              <w:szCs w:val="24"/>
            </w:rPr>
            <w:t>With this</w:t>
          </w:r>
          <w:r w:rsidR="00C43F58">
            <w:rPr>
              <w:rFonts w:cs="Arial"/>
              <w:color w:val="000000" w:themeColor="text1"/>
              <w:sz w:val="24"/>
              <w:szCs w:val="24"/>
            </w:rPr>
            <w:t xml:space="preserve"> knowledge </w:t>
          </w:r>
          <w:r w:rsidR="00D1273B">
            <w:rPr>
              <w:rFonts w:cs="Arial"/>
              <w:color w:val="000000" w:themeColor="text1"/>
              <w:sz w:val="24"/>
              <w:szCs w:val="24"/>
            </w:rPr>
            <w:t xml:space="preserve">and passion for technology, it </w:t>
          </w:r>
          <w:r w:rsidR="008B2BE0">
            <w:rPr>
              <w:rFonts w:cs="Arial"/>
              <w:color w:val="000000" w:themeColor="text1"/>
              <w:sz w:val="24"/>
              <w:szCs w:val="24"/>
            </w:rPr>
            <w:t>will</w:t>
          </w:r>
          <w:r w:rsidR="0078163E">
            <w:rPr>
              <w:rFonts w:cs="Arial"/>
              <w:color w:val="000000" w:themeColor="text1"/>
              <w:sz w:val="24"/>
              <w:szCs w:val="24"/>
            </w:rPr>
            <w:t xml:space="preserve"> </w:t>
          </w:r>
          <w:r w:rsidR="009C43E3">
            <w:rPr>
              <w:rFonts w:cs="Arial"/>
              <w:color w:val="000000" w:themeColor="text1"/>
              <w:sz w:val="24"/>
              <w:szCs w:val="24"/>
            </w:rPr>
            <w:t>enable</w:t>
          </w:r>
          <w:r w:rsidR="00AD0483">
            <w:rPr>
              <w:rFonts w:cs="Arial"/>
              <w:color w:val="000000" w:themeColor="text1"/>
              <w:sz w:val="24"/>
              <w:szCs w:val="24"/>
            </w:rPr>
            <w:t xml:space="preserve"> me to operate </w:t>
          </w:r>
          <w:r w:rsidR="008B2BE0">
            <w:rPr>
              <w:rFonts w:cs="Arial"/>
              <w:color w:val="000000" w:themeColor="text1"/>
              <w:sz w:val="24"/>
              <w:szCs w:val="24"/>
            </w:rPr>
            <w:t xml:space="preserve">and deliver maximum support in the </w:t>
          </w:r>
          <w:r w:rsidR="001A4F57">
            <w:rPr>
              <w:rFonts w:cs="Arial"/>
              <w:color w:val="000000" w:themeColor="text1"/>
              <w:sz w:val="24"/>
              <w:szCs w:val="24"/>
            </w:rPr>
            <w:t>organization</w:t>
          </w:r>
          <w:r w:rsidR="008B2BE0">
            <w:rPr>
              <w:rFonts w:cs="Arial"/>
              <w:color w:val="000000" w:themeColor="text1"/>
              <w:sz w:val="24"/>
              <w:szCs w:val="24"/>
            </w:rPr>
            <w:t xml:space="preserve"> and also eager to learn more </w:t>
          </w:r>
          <w:r w:rsidR="001A4F57">
            <w:rPr>
              <w:rFonts w:cs="Arial"/>
              <w:color w:val="000000" w:themeColor="text1"/>
              <w:sz w:val="24"/>
              <w:szCs w:val="24"/>
            </w:rPr>
            <w:t>every day</w:t>
          </w:r>
          <w:r w:rsidR="007A22A6">
            <w:rPr>
              <w:rFonts w:cs="Arial"/>
              <w:color w:val="000000" w:themeColor="text1"/>
              <w:sz w:val="24"/>
              <w:szCs w:val="24"/>
            </w:rPr>
            <w:t>.</w:t>
          </w:r>
        </w:p>
        <w:p w:rsidR="00B918A2" w:rsidRPr="001066E6" w:rsidRDefault="00B918A2" w:rsidP="00DC3FF8">
          <w:pPr>
            <w:rPr>
              <w:rFonts w:cs="Arial"/>
              <w:color w:val="000000" w:themeColor="text1"/>
              <w:sz w:val="24"/>
              <w:szCs w:val="24"/>
            </w:rPr>
          </w:pPr>
          <w:r w:rsidRPr="001066E6">
            <w:rPr>
              <w:rFonts w:cs="Arial"/>
              <w:color w:val="000000" w:themeColor="text1"/>
              <w:sz w:val="24"/>
              <w:szCs w:val="24"/>
            </w:rPr>
            <w:t>Given the oppo</w:t>
          </w:r>
          <w:r w:rsidR="005560C5">
            <w:rPr>
              <w:rFonts w:cs="Arial"/>
              <w:color w:val="000000" w:themeColor="text1"/>
              <w:sz w:val="24"/>
              <w:szCs w:val="24"/>
            </w:rPr>
            <w:t xml:space="preserve">rtunity I would live and </w:t>
          </w:r>
          <w:r w:rsidR="001D4DCD">
            <w:rPr>
              <w:rFonts w:cs="Arial"/>
              <w:color w:val="000000" w:themeColor="text1"/>
              <w:sz w:val="24"/>
              <w:szCs w:val="24"/>
            </w:rPr>
            <w:t>breathe</w:t>
          </w:r>
          <w:r w:rsidRPr="001066E6">
            <w:rPr>
              <w:rFonts w:cs="Arial"/>
              <w:color w:val="000000" w:themeColor="text1"/>
              <w:sz w:val="24"/>
              <w:szCs w:val="24"/>
            </w:rPr>
            <w:t xml:space="preserve"> this role and would be a privilege and </w:t>
          </w:r>
          <w:r w:rsidR="00447501" w:rsidRPr="001066E6">
            <w:rPr>
              <w:rFonts w:cs="Arial"/>
              <w:color w:val="000000" w:themeColor="text1"/>
              <w:sz w:val="24"/>
              <w:szCs w:val="24"/>
            </w:rPr>
            <w:t>hono</w:t>
          </w:r>
          <w:r w:rsidR="00447501">
            <w:rPr>
              <w:rFonts w:cs="Arial"/>
              <w:color w:val="000000" w:themeColor="text1"/>
              <w:sz w:val="24"/>
              <w:szCs w:val="24"/>
            </w:rPr>
            <w:t>r</w:t>
          </w:r>
          <w:r w:rsidRPr="001066E6">
            <w:rPr>
              <w:rFonts w:cs="Arial"/>
              <w:color w:val="000000" w:themeColor="text1"/>
              <w:sz w:val="24"/>
              <w:szCs w:val="24"/>
            </w:rPr>
            <w:t xml:space="preserve"> to</w:t>
          </w:r>
          <w:r w:rsidR="004D13C4">
            <w:rPr>
              <w:rFonts w:cs="Arial"/>
              <w:color w:val="000000" w:themeColor="text1"/>
              <w:sz w:val="24"/>
              <w:szCs w:val="24"/>
            </w:rPr>
            <w:t xml:space="preserve"> work with </w:t>
          </w:r>
          <w:r w:rsidR="00B133D0">
            <w:rPr>
              <w:rFonts w:cs="Arial"/>
              <w:color w:val="000000" w:themeColor="text1"/>
              <w:sz w:val="24"/>
              <w:szCs w:val="24"/>
            </w:rPr>
            <w:t>you, with</w:t>
          </w:r>
          <w:r w:rsidR="0033522D" w:rsidRPr="001066E6">
            <w:rPr>
              <w:rFonts w:cs="Arial"/>
              <w:color w:val="000000" w:themeColor="text1"/>
              <w:sz w:val="24"/>
              <w:szCs w:val="24"/>
            </w:rPr>
            <w:t xml:space="preserve"> the aim of reaching for greatness.</w:t>
          </w:r>
        </w:p>
        <w:p w:rsidR="00A71C26" w:rsidRPr="001066E6" w:rsidRDefault="0033522D" w:rsidP="00DC3FF8">
          <w:pPr>
            <w:rPr>
              <w:rFonts w:cs="Arial"/>
              <w:color w:val="000000" w:themeColor="text1"/>
              <w:sz w:val="24"/>
              <w:szCs w:val="24"/>
            </w:rPr>
          </w:pPr>
          <w:r w:rsidRPr="001066E6">
            <w:rPr>
              <w:rFonts w:cs="Arial"/>
              <w:color w:val="000000" w:themeColor="text1"/>
              <w:sz w:val="24"/>
              <w:szCs w:val="24"/>
            </w:rPr>
            <w:t>I would like to wish</w:t>
          </w:r>
          <w:r w:rsidR="00AD2F1B">
            <w:rPr>
              <w:rFonts w:cs="Arial"/>
              <w:color w:val="000000" w:themeColor="text1"/>
              <w:sz w:val="24"/>
              <w:szCs w:val="24"/>
            </w:rPr>
            <w:t xml:space="preserve"> you</w:t>
          </w:r>
          <w:r w:rsidRPr="001066E6">
            <w:rPr>
              <w:rFonts w:cs="Arial"/>
              <w:color w:val="000000" w:themeColor="text1"/>
              <w:sz w:val="24"/>
              <w:szCs w:val="24"/>
            </w:rPr>
            <w:t xml:space="preserve"> all the best and hope that the</w:t>
          </w:r>
          <w:r w:rsidR="00175051">
            <w:rPr>
              <w:rFonts w:cs="Arial"/>
              <w:color w:val="000000" w:themeColor="text1"/>
              <w:sz w:val="24"/>
              <w:szCs w:val="24"/>
            </w:rPr>
            <w:t xml:space="preserve"> recruitment process</w:t>
          </w:r>
          <w:r w:rsidR="0078163E">
            <w:rPr>
              <w:rFonts w:cs="Arial"/>
              <w:color w:val="000000" w:themeColor="text1"/>
              <w:sz w:val="24"/>
              <w:szCs w:val="24"/>
            </w:rPr>
            <w:t xml:space="preserve"> </w:t>
          </w:r>
          <w:r w:rsidR="00175051" w:rsidRPr="001066E6">
            <w:rPr>
              <w:rFonts w:cs="Arial"/>
              <w:color w:val="000000" w:themeColor="text1"/>
              <w:sz w:val="24"/>
              <w:szCs w:val="24"/>
            </w:rPr>
            <w:t xml:space="preserve">goes well as you had hoped </w:t>
          </w:r>
          <w:r w:rsidR="00175051">
            <w:rPr>
              <w:rFonts w:cs="Arial"/>
              <w:color w:val="000000" w:themeColor="text1"/>
              <w:sz w:val="24"/>
              <w:szCs w:val="24"/>
            </w:rPr>
            <w:t xml:space="preserve">and will </w:t>
          </w:r>
          <w:r w:rsidRPr="001066E6">
            <w:rPr>
              <w:rFonts w:cs="Arial"/>
              <w:color w:val="000000" w:themeColor="text1"/>
              <w:sz w:val="24"/>
              <w:szCs w:val="24"/>
            </w:rPr>
            <w:t xml:space="preserve">be </w:t>
          </w:r>
          <w:r w:rsidR="001066E6" w:rsidRPr="001066E6">
            <w:rPr>
              <w:rFonts w:cs="Arial"/>
              <w:color w:val="000000" w:themeColor="text1"/>
              <w:sz w:val="24"/>
              <w:szCs w:val="24"/>
            </w:rPr>
            <w:t>a great</w:t>
          </w:r>
          <w:r w:rsidR="00175051">
            <w:rPr>
              <w:rFonts w:cs="Arial"/>
              <w:color w:val="000000" w:themeColor="text1"/>
              <w:sz w:val="24"/>
              <w:szCs w:val="24"/>
            </w:rPr>
            <w:t xml:space="preserve"> success</w:t>
          </w:r>
          <w:r w:rsidRPr="001066E6">
            <w:rPr>
              <w:rFonts w:cs="Arial"/>
              <w:color w:val="000000" w:themeColor="text1"/>
              <w:sz w:val="24"/>
              <w:szCs w:val="24"/>
            </w:rPr>
            <w:t>.</w:t>
          </w:r>
        </w:p>
        <w:p w:rsidR="008B35B6" w:rsidRPr="001066E6" w:rsidRDefault="0033522D" w:rsidP="008B35B6">
          <w:pPr>
            <w:rPr>
              <w:rFonts w:cs="Arial"/>
              <w:color w:val="000000" w:themeColor="text1"/>
              <w:sz w:val="24"/>
              <w:szCs w:val="24"/>
            </w:rPr>
          </w:pPr>
          <w:r w:rsidRPr="001066E6">
            <w:rPr>
              <w:rFonts w:cs="Arial"/>
              <w:color w:val="000000" w:themeColor="text1"/>
              <w:sz w:val="24"/>
              <w:szCs w:val="24"/>
            </w:rPr>
            <w:t xml:space="preserve">Thank you for your time </w:t>
          </w:r>
          <w:r w:rsidR="001066E6" w:rsidRPr="001066E6">
            <w:rPr>
              <w:rFonts w:cs="Arial"/>
              <w:color w:val="000000" w:themeColor="text1"/>
              <w:sz w:val="24"/>
              <w:szCs w:val="24"/>
            </w:rPr>
            <w:t>to read this.</w:t>
          </w:r>
        </w:p>
        <w:p w:rsidR="001E7D74" w:rsidRDefault="007B62B8" w:rsidP="008B35B6">
          <w:pPr>
            <w:rPr>
              <w:rFonts w:cs="Arial"/>
              <w:color w:val="000000" w:themeColor="text1"/>
              <w:sz w:val="24"/>
              <w:szCs w:val="24"/>
            </w:rPr>
          </w:pPr>
          <w:r>
            <w:rPr>
              <w:rFonts w:cs="Arial"/>
              <w:color w:val="000000" w:themeColor="text1"/>
              <w:sz w:val="24"/>
              <w:szCs w:val="24"/>
            </w:rPr>
            <w:t xml:space="preserve">Best </w:t>
          </w:r>
          <w:r w:rsidR="00060600" w:rsidRPr="001066E6">
            <w:rPr>
              <w:rFonts w:cs="Arial"/>
              <w:color w:val="000000" w:themeColor="text1"/>
              <w:sz w:val="24"/>
              <w:szCs w:val="24"/>
            </w:rPr>
            <w:t xml:space="preserve">regards, </w:t>
          </w:r>
        </w:p>
        <w:p w:rsidR="00447501" w:rsidRPr="00447501" w:rsidRDefault="00447501" w:rsidP="008B35B6">
          <w:pPr>
            <w:rPr>
              <w:rFonts w:cs="Arial"/>
              <w:b/>
              <w:color w:val="000000" w:themeColor="text1"/>
              <w:sz w:val="24"/>
              <w:szCs w:val="24"/>
            </w:rPr>
          </w:pPr>
          <w:r w:rsidRPr="00447501">
            <w:rPr>
              <w:rFonts w:cs="Arial"/>
              <w:b/>
              <w:color w:val="000000" w:themeColor="text1"/>
              <w:sz w:val="24"/>
              <w:szCs w:val="24"/>
            </w:rPr>
            <w:t>0726 704 563</w:t>
          </w:r>
        </w:p>
        <w:p w:rsidR="00060600" w:rsidRPr="001E7D74" w:rsidRDefault="003E5CC9" w:rsidP="001E7D74">
          <w:pPr>
            <w:pStyle w:val="Signature"/>
            <w:rPr>
              <w:rFonts w:cs="Arial"/>
              <w:color w:val="000000" w:themeColor="text1"/>
              <w:sz w:val="24"/>
              <w:szCs w:val="24"/>
            </w:rPr>
            <w:sectPr w:rsidR="00060600" w:rsidRPr="001E7D74" w:rsidSect="00060600">
              <w:pgSz w:w="12240" w:h="15840" w:code="1"/>
              <w:pgMar w:top="1080" w:right="1080" w:bottom="1080" w:left="1080" w:header="720" w:footer="720" w:gutter="0"/>
              <w:pgNumType w:start="0"/>
              <w:cols w:space="720"/>
              <w:titlePg/>
              <w:docGrid w:linePitch="360"/>
            </w:sectPr>
          </w:pPr>
          <w:sdt>
            <w:sdtPr>
              <w:rPr>
                <w:rFonts w:cs="Arial"/>
                <w:color w:val="000000" w:themeColor="text1"/>
                <w:sz w:val="24"/>
                <w:szCs w:val="24"/>
              </w:rPr>
              <w:alias w:val="Your Name"/>
              <w:tag w:val=""/>
              <w:id w:val="1625653779"/>
              <w:placeholder>
                <w:docPart w:val="14F28F302D794BB786AF60B30B3BC5C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D4DCD">
                <w:rPr>
                  <w:rFonts w:cs="Arial"/>
                  <w:color w:val="000000" w:themeColor="text1"/>
                  <w:sz w:val="24"/>
                  <w:szCs w:val="24"/>
                </w:rPr>
                <w:t>KELVIN GITONGA WANJOHI</w:t>
              </w:r>
            </w:sdtContent>
          </w:sdt>
        </w:p>
      </w:sdtContent>
    </w:sdt>
    <w:sdt>
      <w:sdtPr>
        <w:rPr>
          <w:sz w:val="24"/>
          <w:szCs w:val="24"/>
        </w:rPr>
        <w:alias w:val="Category"/>
        <w:tag w:val=""/>
        <w:id w:val="1543715586"/>
        <w:placeholder>
          <w:docPart w:val="C692DA30FEB24E498ECB4DA5BCAE213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F151F3" w:rsidRPr="00BC00BE" w:rsidRDefault="00CC4D7C">
          <w:pPr>
            <w:pStyle w:val="ContactInfo"/>
            <w:rPr>
              <w:sz w:val="24"/>
              <w:szCs w:val="24"/>
            </w:rPr>
          </w:pPr>
          <w:r>
            <w:rPr>
              <w:sz w:val="24"/>
              <w:szCs w:val="24"/>
            </w:rPr>
            <w:t>KARATINA, 114-10101,</w:t>
          </w:r>
        </w:p>
      </w:sdtContent>
    </w:sdt>
    <w:p w:rsidR="00F151F3" w:rsidRPr="00BC00BE" w:rsidRDefault="003E5CC9">
      <w:pPr>
        <w:pStyle w:val="ContactInfo"/>
        <w:rPr>
          <w:sz w:val="24"/>
          <w:szCs w:val="24"/>
        </w:rPr>
      </w:pPr>
      <w:sdt>
        <w:sdtPr>
          <w:rPr>
            <w:sz w:val="24"/>
            <w:szCs w:val="24"/>
          </w:rPr>
          <w:alias w:val="Telephone"/>
          <w:tag w:val="Telephone"/>
          <w:id w:val="599758962"/>
          <w:placeholder>
            <w:docPart w:val="47CE4A4E08E2445B8E00A1A06DAE144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47501">
            <w:rPr>
              <w:sz w:val="24"/>
              <w:szCs w:val="24"/>
            </w:rPr>
            <w:t>0726 704 563</w:t>
          </w:r>
        </w:sdtContent>
      </w:sdt>
    </w:p>
    <w:sdt>
      <w:sdtPr>
        <w:rPr>
          <w:rStyle w:val="Emphasis"/>
          <w:sz w:val="24"/>
          <w:szCs w:val="24"/>
        </w:rPr>
        <w:alias w:val="Email"/>
        <w:tag w:val=""/>
        <w:id w:val="1889536063"/>
        <w:placeholder>
          <w:docPart w:val="DE6B39FF14724AAA8E147ECE85A1C79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F151F3" w:rsidRPr="00BC00BE" w:rsidRDefault="00DD6398">
          <w:pPr>
            <w:pStyle w:val="ContactInfo"/>
            <w:rPr>
              <w:rStyle w:val="Emphasis"/>
              <w:sz w:val="24"/>
              <w:szCs w:val="24"/>
            </w:rPr>
          </w:pPr>
          <w:r>
            <w:rPr>
              <w:rStyle w:val="Emphasis"/>
              <w:sz w:val="24"/>
              <w:szCs w:val="24"/>
            </w:rPr>
            <w:t>kelvin2gitonga@gmail.com</w:t>
          </w:r>
        </w:p>
      </w:sdtContent>
    </w:sdt>
    <w:p w:rsidR="00F151F3" w:rsidRDefault="003E5CC9">
      <w:pPr>
        <w:pStyle w:val="Name"/>
      </w:pPr>
      <w:sdt>
        <w:sdtPr>
          <w:alias w:val="Your Name"/>
          <w:tag w:val=""/>
          <w:id w:val="1197042864"/>
          <w:placeholder>
            <w:docPart w:val="7AFEA7BB1B364DDDBF53E848857420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D4DCD">
            <w:t>KELVIN GITONGA WANJOHI</w:t>
          </w:r>
        </w:sdtContent>
      </w:sdt>
    </w:p>
    <w:p w:rsidR="00F35770" w:rsidRDefault="00F35770">
      <w:pPr>
        <w:rPr>
          <w:caps/>
        </w:rPr>
      </w:pPr>
    </w:p>
    <w:tbl>
      <w:tblPr>
        <w:tblStyle w:val="LetterTable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35770" w:rsidRPr="00F35770" w:rsidTr="00F3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F35770" w:rsidRPr="00F35770" w:rsidRDefault="00F35770" w:rsidP="00B22328">
            <w:pPr>
              <w:rPr>
                <w:b/>
                <w:caps w:val="0"/>
              </w:rPr>
            </w:pPr>
            <w:r>
              <w:rPr>
                <w:b/>
                <w:caps w:val="0"/>
              </w:rPr>
              <w:t>PERSONS DETAILS</w:t>
            </w:r>
          </w:p>
        </w:tc>
      </w:tr>
      <w:tr w:rsidR="00F35770" w:rsidRPr="00F35770" w:rsidTr="00F3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F35770" w:rsidRPr="00F35770" w:rsidRDefault="00F35770" w:rsidP="00B22328">
            <w:pPr>
              <w:rPr>
                <w:b w:val="0"/>
                <w:caps/>
              </w:rPr>
            </w:pPr>
          </w:p>
        </w:tc>
      </w:tr>
    </w:tbl>
    <w:p w:rsidR="00F35770" w:rsidRDefault="00AD27FA">
      <w:pPr>
        <w:rPr>
          <w:b/>
          <w:caps/>
        </w:rPr>
      </w:pPr>
      <w:r>
        <w:rPr>
          <w:b/>
          <w:caps/>
        </w:rPr>
        <w:t>NAME</w:t>
      </w:r>
      <w:r w:rsidR="00F35770">
        <w:rPr>
          <w:b/>
          <w:caps/>
        </w:rPr>
        <w:t>:                      KELVIN GITONGA WANJOHI</w:t>
      </w:r>
    </w:p>
    <w:p w:rsidR="00AD27FA" w:rsidRDefault="00AD27FA">
      <w:pPr>
        <w:rPr>
          <w:b/>
          <w:caps/>
        </w:rPr>
      </w:pPr>
    </w:p>
    <w:p w:rsidR="00F35770" w:rsidRDefault="00AD27FA">
      <w:pPr>
        <w:rPr>
          <w:b/>
          <w:caps/>
        </w:rPr>
      </w:pPr>
      <w:r>
        <w:rPr>
          <w:b/>
          <w:caps/>
        </w:rPr>
        <w:t>ADDRESs</w:t>
      </w:r>
      <w:r w:rsidR="00F35770">
        <w:rPr>
          <w:b/>
          <w:caps/>
        </w:rPr>
        <w:t xml:space="preserve">:               </w:t>
      </w:r>
      <w:r>
        <w:rPr>
          <w:b/>
          <w:caps/>
        </w:rPr>
        <w:t xml:space="preserve"> </w:t>
      </w:r>
      <w:r w:rsidR="00F35770">
        <w:rPr>
          <w:b/>
          <w:caps/>
        </w:rPr>
        <w:t xml:space="preserve"> 114 KARATINA</w:t>
      </w:r>
    </w:p>
    <w:p w:rsidR="00AD27FA" w:rsidRDefault="00AD27FA">
      <w:pPr>
        <w:rPr>
          <w:b/>
          <w:caps/>
        </w:rPr>
      </w:pPr>
    </w:p>
    <w:p w:rsidR="00F35770" w:rsidRDefault="00F35770">
      <w:pPr>
        <w:rPr>
          <w:b/>
          <w:caps/>
        </w:rPr>
      </w:pPr>
      <w:r>
        <w:rPr>
          <w:b/>
          <w:caps/>
        </w:rPr>
        <w:t>D.O.B:                         24</w:t>
      </w:r>
      <w:r w:rsidRPr="00F35770">
        <w:rPr>
          <w:b/>
          <w:caps/>
          <w:vertAlign w:val="superscript"/>
        </w:rPr>
        <w:t>TH</w:t>
      </w:r>
      <w:r>
        <w:rPr>
          <w:b/>
          <w:caps/>
        </w:rPr>
        <w:t xml:space="preserve"> MAY 1995</w:t>
      </w:r>
    </w:p>
    <w:p w:rsidR="00AD27FA" w:rsidRDefault="00AD27FA">
      <w:pPr>
        <w:rPr>
          <w:b/>
          <w:caps/>
        </w:rPr>
      </w:pPr>
    </w:p>
    <w:p w:rsidR="00F35770" w:rsidRDefault="00F35770">
      <w:pPr>
        <w:rPr>
          <w:b/>
          <w:caps/>
        </w:rPr>
      </w:pPr>
      <w:r>
        <w:rPr>
          <w:b/>
          <w:caps/>
        </w:rPr>
        <w:t>GENDER:                    MALE</w:t>
      </w:r>
    </w:p>
    <w:p w:rsidR="00AD27FA" w:rsidRDefault="00AD27FA">
      <w:pPr>
        <w:rPr>
          <w:b/>
          <w:caps/>
        </w:rPr>
      </w:pPr>
    </w:p>
    <w:p w:rsidR="00F35770" w:rsidRDefault="00F35770">
      <w:pPr>
        <w:rPr>
          <w:b/>
          <w:caps/>
        </w:rPr>
      </w:pPr>
      <w:r>
        <w:rPr>
          <w:b/>
          <w:caps/>
        </w:rPr>
        <w:t>NATIONALITY</w:t>
      </w:r>
      <w:r w:rsidR="00AD27FA">
        <w:rPr>
          <w:b/>
          <w:caps/>
        </w:rPr>
        <w:t>:</w:t>
      </w:r>
      <w:r>
        <w:rPr>
          <w:b/>
          <w:caps/>
        </w:rPr>
        <w:t xml:space="preserve">          KENYAN</w:t>
      </w:r>
    </w:p>
    <w:p w:rsidR="00AD27FA" w:rsidRDefault="00AD27FA">
      <w:pPr>
        <w:rPr>
          <w:b/>
          <w:caps/>
        </w:rPr>
      </w:pPr>
    </w:p>
    <w:p w:rsidR="00F35770" w:rsidRDefault="00F35770">
      <w:pPr>
        <w:rPr>
          <w:b/>
          <w:caps/>
        </w:rPr>
      </w:pPr>
      <w:r>
        <w:rPr>
          <w:b/>
          <w:caps/>
        </w:rPr>
        <w:t>RELIGION</w:t>
      </w:r>
      <w:r w:rsidR="00AD27FA">
        <w:rPr>
          <w:b/>
          <w:caps/>
        </w:rPr>
        <w:t>:</w:t>
      </w:r>
      <w:r>
        <w:rPr>
          <w:b/>
          <w:caps/>
        </w:rPr>
        <w:t xml:space="preserve">                  CHRISTIAN</w:t>
      </w:r>
    </w:p>
    <w:p w:rsidR="00AD27FA" w:rsidRDefault="00AD27FA">
      <w:pPr>
        <w:rPr>
          <w:b/>
          <w:caps/>
        </w:rPr>
      </w:pPr>
    </w:p>
    <w:p w:rsidR="00F35770" w:rsidRDefault="00F35770">
      <w:pPr>
        <w:rPr>
          <w:b/>
          <w:caps/>
        </w:rPr>
      </w:pPr>
      <w:r>
        <w:rPr>
          <w:b/>
          <w:caps/>
        </w:rPr>
        <w:t>MARITAL STATUS</w:t>
      </w:r>
      <w:r w:rsidR="00AD27FA">
        <w:rPr>
          <w:b/>
          <w:caps/>
        </w:rPr>
        <w:t>:</w:t>
      </w:r>
      <w:r>
        <w:rPr>
          <w:b/>
          <w:caps/>
        </w:rPr>
        <w:t xml:space="preserve">   SINGLE</w:t>
      </w:r>
    </w:p>
    <w:p w:rsidR="00AD27FA" w:rsidRDefault="00AD27FA">
      <w:pPr>
        <w:rPr>
          <w:b/>
          <w:caps/>
        </w:rPr>
      </w:pPr>
    </w:p>
    <w:p w:rsidR="00F35770" w:rsidRDefault="00F35770">
      <w:pPr>
        <w:rPr>
          <w:b/>
          <w:caps/>
        </w:rPr>
      </w:pPr>
      <w:r>
        <w:rPr>
          <w:b/>
          <w:caps/>
        </w:rPr>
        <w:t xml:space="preserve">ID NO:                         </w:t>
      </w:r>
      <w:r w:rsidR="00623FD8">
        <w:rPr>
          <w:b/>
          <w:caps/>
        </w:rPr>
        <w:t>32327475</w:t>
      </w:r>
    </w:p>
    <w:p w:rsidR="00AD27FA" w:rsidRDefault="00AD27FA">
      <w:pPr>
        <w:rPr>
          <w:b/>
          <w:caps/>
        </w:rPr>
      </w:pPr>
    </w:p>
    <w:p w:rsidR="007439D3" w:rsidRDefault="007439D3">
      <w:pPr>
        <w:rPr>
          <w:b/>
          <w:caps/>
        </w:rPr>
      </w:pPr>
      <w:r>
        <w:rPr>
          <w:b/>
          <w:caps/>
        </w:rPr>
        <w:t>LANGUAGE</w:t>
      </w:r>
      <w:r w:rsidR="00AD27FA">
        <w:rPr>
          <w:b/>
          <w:caps/>
        </w:rPr>
        <w:t>:</w:t>
      </w:r>
      <w:r>
        <w:rPr>
          <w:b/>
          <w:caps/>
        </w:rPr>
        <w:t xml:space="preserve">                 KISWAHILI, ENGLISH, KIKUYU.</w:t>
      </w:r>
    </w:p>
    <w:p w:rsidR="00AD27FA" w:rsidRDefault="00AD27FA">
      <w:pPr>
        <w:rPr>
          <w:b/>
          <w:caps/>
        </w:rPr>
      </w:pPr>
    </w:p>
    <w:p w:rsidR="007439D3" w:rsidRDefault="007439D3">
      <w:pPr>
        <w:rPr>
          <w:b/>
          <w:caps/>
        </w:rPr>
      </w:pPr>
      <w:r>
        <w:rPr>
          <w:b/>
          <w:caps/>
        </w:rPr>
        <w:t>TEL</w:t>
      </w:r>
      <w:r w:rsidR="00AD27FA">
        <w:rPr>
          <w:b/>
          <w:caps/>
        </w:rPr>
        <w:t>:</w:t>
      </w:r>
      <w:r>
        <w:rPr>
          <w:b/>
          <w:caps/>
        </w:rPr>
        <w:t xml:space="preserve">                               0726704563, 0782561115.</w:t>
      </w:r>
    </w:p>
    <w:p w:rsidR="00AD27FA" w:rsidRDefault="00AD27FA">
      <w:pPr>
        <w:rPr>
          <w:b/>
          <w:caps/>
        </w:rPr>
      </w:pPr>
    </w:p>
    <w:p w:rsidR="006F7801" w:rsidRDefault="006F7801" w:rsidP="006F7801">
      <w:pPr>
        <w:pStyle w:val="ContactInfo"/>
        <w:jc w:val="left"/>
        <w:rPr>
          <w:rStyle w:val="Emphasis"/>
          <w:sz w:val="24"/>
          <w:szCs w:val="24"/>
        </w:rPr>
      </w:pPr>
      <w:r>
        <w:rPr>
          <w:b/>
          <w:caps/>
        </w:rPr>
        <w:t>EMAIL</w:t>
      </w:r>
      <w:r w:rsidR="00AD27FA">
        <w:rPr>
          <w:b/>
          <w:caps/>
        </w:rPr>
        <w:t>:</w:t>
      </w:r>
      <w:r>
        <w:rPr>
          <w:b/>
          <w:caps/>
        </w:rPr>
        <w:t xml:space="preserve">                        </w:t>
      </w:r>
      <w:sdt>
        <w:sdtPr>
          <w:rPr>
            <w:rStyle w:val="Emphasis"/>
            <w:sz w:val="24"/>
            <w:szCs w:val="24"/>
          </w:rPr>
          <w:alias w:val="Email"/>
          <w:tag w:val=""/>
          <w:id w:val="-1418776204"/>
          <w:placeholder>
            <w:docPart w:val="EC933CAC19AF4FF7B715A65B39795EE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rPr>
              <w:rStyle w:val="Emphasis"/>
              <w:sz w:val="24"/>
              <w:szCs w:val="24"/>
            </w:rPr>
            <w:t>kelvin2gitonga@gmail.com</w:t>
          </w:r>
        </w:sdtContent>
      </w:sdt>
    </w:p>
    <w:p w:rsidR="007439D3" w:rsidRDefault="007439D3">
      <w:pPr>
        <w:rPr>
          <w:b/>
          <w:caps/>
        </w:rPr>
      </w:pPr>
    </w:p>
    <w:p w:rsidR="00F35770" w:rsidRPr="00F35770" w:rsidRDefault="00F35770">
      <w:pPr>
        <w:rPr>
          <w:b/>
          <w:caps/>
        </w:rPr>
      </w:pPr>
      <w:r w:rsidRPr="00F35770">
        <w:rPr>
          <w:b/>
          <w:caps/>
        </w:rPr>
        <w:br w:type="page"/>
      </w:r>
    </w:p>
    <w:tbl>
      <w:tblPr>
        <w:tblStyle w:val="ResumeTable"/>
        <w:tblpPr w:leftFromText="180" w:rightFromText="180" w:vertAnchor="text" w:horzAnchor="margin" w:tblpY="-1079"/>
        <w:tblW w:w="4955" w:type="pct"/>
        <w:tblLook w:val="04A0" w:firstRow="1" w:lastRow="0" w:firstColumn="1" w:lastColumn="0" w:noHBand="0" w:noVBand="1"/>
      </w:tblPr>
      <w:tblGrid>
        <w:gridCol w:w="1633"/>
        <w:gridCol w:w="376"/>
        <w:gridCol w:w="7267"/>
      </w:tblGrid>
      <w:tr w:rsidR="005D0AC2" w:rsidTr="00AD27FA">
        <w:trPr>
          <w:trHeight w:val="756"/>
        </w:trPr>
        <w:tc>
          <w:tcPr>
            <w:tcW w:w="1688" w:type="dxa"/>
          </w:tcPr>
          <w:p w:rsidR="00AD27FA" w:rsidRPr="0053296B" w:rsidRDefault="004B6340" w:rsidP="00AD27FA">
            <w:pPr>
              <w:pStyle w:val="Heading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career </w:t>
            </w:r>
            <w:r w:rsidR="00AD27FA" w:rsidRPr="0053296B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472" w:type="dxa"/>
          </w:tcPr>
          <w:p w:rsidR="00AD27FA" w:rsidRPr="0053296B" w:rsidRDefault="00AD27FA" w:rsidP="00AD27FA">
            <w:pPr>
              <w:rPr>
                <w:b/>
                <w:sz w:val="24"/>
                <w:szCs w:val="24"/>
              </w:rPr>
            </w:pPr>
          </w:p>
        </w:tc>
        <w:tc>
          <w:tcPr>
            <w:tcW w:w="7829" w:type="dxa"/>
          </w:tcPr>
          <w:p w:rsidR="00AD27FA" w:rsidRPr="00BC00BE" w:rsidRDefault="00AD27FA" w:rsidP="00AD27FA">
            <w:pPr>
              <w:pStyle w:val="ResumeText"/>
              <w:rPr>
                <w:sz w:val="24"/>
                <w:szCs w:val="24"/>
              </w:rPr>
            </w:pPr>
            <w:r w:rsidRPr="00BC00BE">
              <w:rPr>
                <w:sz w:val="24"/>
                <w:szCs w:val="24"/>
              </w:rPr>
              <w:t>To find a challenging position to meet my competencies, capabilities, skills, education and experience.</w:t>
            </w:r>
          </w:p>
        </w:tc>
      </w:tr>
      <w:tr w:rsidR="005D0AC2" w:rsidTr="00AD27FA">
        <w:trPr>
          <w:trHeight w:val="3041"/>
        </w:trPr>
        <w:tc>
          <w:tcPr>
            <w:tcW w:w="1688" w:type="dxa"/>
          </w:tcPr>
          <w:p w:rsidR="00AD27FA" w:rsidRPr="0053296B" w:rsidRDefault="00AD27FA" w:rsidP="00AD27FA">
            <w:pPr>
              <w:pStyle w:val="Heading1"/>
              <w:rPr>
                <w:b/>
                <w:sz w:val="24"/>
                <w:szCs w:val="24"/>
              </w:rPr>
            </w:pPr>
            <w:r w:rsidRPr="0053296B">
              <w:rPr>
                <w:b/>
                <w:sz w:val="24"/>
                <w:szCs w:val="24"/>
              </w:rPr>
              <w:t>Skills &amp; Abilities</w:t>
            </w:r>
          </w:p>
        </w:tc>
        <w:tc>
          <w:tcPr>
            <w:tcW w:w="472" w:type="dxa"/>
          </w:tcPr>
          <w:p w:rsidR="00AD27FA" w:rsidRPr="0053296B" w:rsidRDefault="00AD27FA" w:rsidP="00AD27FA">
            <w:pPr>
              <w:rPr>
                <w:b/>
                <w:sz w:val="24"/>
                <w:szCs w:val="24"/>
              </w:rPr>
            </w:pPr>
          </w:p>
        </w:tc>
        <w:tc>
          <w:tcPr>
            <w:tcW w:w="7829" w:type="dxa"/>
          </w:tcPr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Detail Oriented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Passion for Creativity and Problem Solving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Customer oriented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Goal Oriented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Cable Structure Solutions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Web Design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HTML, CSS, JavaScript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3E2D">
              <w:rPr>
                <w:sz w:val="24"/>
                <w:szCs w:val="24"/>
              </w:rPr>
              <w:t>Networking solutions</w:t>
            </w:r>
          </w:p>
          <w:p w:rsidR="00AD27FA" w:rsidRPr="00635A05" w:rsidRDefault="00AD27FA" w:rsidP="00AD27FA">
            <w:pPr>
              <w:pStyle w:val="ResumeText"/>
              <w:rPr>
                <w:b/>
                <w:sz w:val="24"/>
                <w:szCs w:val="24"/>
              </w:rPr>
            </w:pPr>
          </w:p>
        </w:tc>
      </w:tr>
      <w:tr w:rsidR="00191F68" w:rsidTr="00D96787">
        <w:trPr>
          <w:trHeight w:val="1196"/>
        </w:trPr>
        <w:tc>
          <w:tcPr>
            <w:tcW w:w="1688" w:type="dxa"/>
          </w:tcPr>
          <w:p w:rsidR="00AD27FA" w:rsidRPr="00B83593" w:rsidRDefault="00191F68" w:rsidP="00AD27FA">
            <w:pPr>
              <w:pStyle w:val="Head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 </w:t>
            </w:r>
            <w:r w:rsidR="00AD27FA" w:rsidRPr="00B83593">
              <w:rPr>
                <w:b/>
                <w:sz w:val="28"/>
                <w:szCs w:val="28"/>
              </w:rPr>
              <w:t>Experience</w:t>
            </w:r>
          </w:p>
        </w:tc>
        <w:tc>
          <w:tcPr>
            <w:tcW w:w="472" w:type="dxa"/>
          </w:tcPr>
          <w:p w:rsidR="00AD27FA" w:rsidRDefault="00AD27FA" w:rsidP="00AD27FA">
            <w:pPr>
              <w:rPr>
                <w:b/>
                <w:sz w:val="28"/>
                <w:szCs w:val="28"/>
              </w:rPr>
            </w:pPr>
          </w:p>
          <w:p w:rsidR="00AD27FA" w:rsidRPr="00635A05" w:rsidRDefault="00AD27FA" w:rsidP="00AD27FA">
            <w:pPr>
              <w:rPr>
                <w:sz w:val="28"/>
                <w:szCs w:val="28"/>
              </w:rPr>
            </w:pPr>
          </w:p>
          <w:p w:rsidR="00AD27FA" w:rsidRPr="00635A05" w:rsidRDefault="00AD27FA" w:rsidP="00AD27FA">
            <w:pPr>
              <w:rPr>
                <w:sz w:val="28"/>
                <w:szCs w:val="28"/>
              </w:rPr>
            </w:pPr>
          </w:p>
          <w:p w:rsidR="00AD27FA" w:rsidRPr="00635A05" w:rsidRDefault="00AD27FA" w:rsidP="00AD27FA">
            <w:pPr>
              <w:rPr>
                <w:sz w:val="28"/>
                <w:szCs w:val="28"/>
              </w:rPr>
            </w:pPr>
          </w:p>
          <w:p w:rsidR="00AD27FA" w:rsidRPr="00635A05" w:rsidRDefault="00AD27FA" w:rsidP="00AD27FA">
            <w:pPr>
              <w:rPr>
                <w:sz w:val="28"/>
                <w:szCs w:val="28"/>
              </w:rPr>
            </w:pPr>
          </w:p>
          <w:p w:rsidR="00AD27FA" w:rsidRPr="00635A05" w:rsidRDefault="00AD27FA" w:rsidP="00AD27FA">
            <w:pPr>
              <w:rPr>
                <w:sz w:val="28"/>
                <w:szCs w:val="28"/>
              </w:rPr>
            </w:pPr>
          </w:p>
          <w:p w:rsidR="00AD27FA" w:rsidRDefault="00AD27FA" w:rsidP="00AD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AD27FA" w:rsidRDefault="00AD27FA" w:rsidP="00AD27FA">
            <w:pPr>
              <w:rPr>
                <w:sz w:val="28"/>
                <w:szCs w:val="28"/>
              </w:rPr>
            </w:pPr>
          </w:p>
          <w:p w:rsidR="00AD27FA" w:rsidRDefault="00AD27FA" w:rsidP="00AD27FA">
            <w:pPr>
              <w:rPr>
                <w:sz w:val="28"/>
                <w:szCs w:val="28"/>
              </w:rPr>
            </w:pPr>
          </w:p>
          <w:p w:rsidR="00AD27FA" w:rsidRDefault="00AD27FA" w:rsidP="00AD27FA">
            <w:pPr>
              <w:rPr>
                <w:sz w:val="28"/>
                <w:szCs w:val="28"/>
              </w:rPr>
            </w:pPr>
          </w:p>
          <w:p w:rsidR="00AD27FA" w:rsidRPr="00635A05" w:rsidRDefault="00AD27FA" w:rsidP="00AD27FA">
            <w:pPr>
              <w:rPr>
                <w:sz w:val="28"/>
                <w:szCs w:val="28"/>
              </w:rPr>
            </w:pPr>
          </w:p>
        </w:tc>
        <w:tc>
          <w:tcPr>
            <w:tcW w:w="7829" w:type="dxa"/>
          </w:tcPr>
          <w:p w:rsidR="00AD27FA" w:rsidRPr="00447501" w:rsidRDefault="00AD27FA" w:rsidP="00AD27FA">
            <w:pPr>
              <w:pStyle w:val="Heading2"/>
              <w:rPr>
                <w:color w:val="595959" w:themeColor="text1" w:themeTint="A6"/>
                <w:sz w:val="28"/>
                <w:szCs w:val="28"/>
                <w:u w:val="single"/>
              </w:rPr>
            </w:pPr>
            <w:r w:rsidRPr="00447501">
              <w:rPr>
                <w:color w:val="595959" w:themeColor="text1" w:themeTint="A6"/>
                <w:sz w:val="28"/>
                <w:szCs w:val="28"/>
                <w:u w:val="single"/>
              </w:rPr>
              <w:t>intern at KAGUMO TEACHERS COLLEGE</w:t>
            </w:r>
          </w:p>
          <w:p w:rsidR="00AD27FA" w:rsidRPr="000E56ED" w:rsidRDefault="00AD27FA" w:rsidP="00AD27FA">
            <w:pPr>
              <w:pStyle w:val="ResumeText"/>
              <w:rPr>
                <w:rFonts w:asciiTheme="majorHAnsi" w:hAnsiTheme="majorHAnsi"/>
                <w:b/>
                <w:sz w:val="24"/>
                <w:szCs w:val="24"/>
              </w:rPr>
            </w:pPr>
            <w:r w:rsidRPr="000E56ED">
              <w:rPr>
                <w:rFonts w:asciiTheme="majorHAnsi" w:hAnsiTheme="majorHAnsi"/>
                <w:b/>
                <w:sz w:val="24"/>
                <w:szCs w:val="24"/>
              </w:rPr>
              <w:t>DURATION: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AUGUST  2016 T0 NOVEMBER 2016</w:t>
            </w:r>
          </w:p>
          <w:p w:rsidR="00AD27FA" w:rsidRPr="00AC08EF" w:rsidRDefault="00AD27FA" w:rsidP="00AD27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C08EF">
              <w:rPr>
                <w:rFonts w:asciiTheme="majorHAnsi" w:hAnsiTheme="majorHAnsi"/>
                <w:b/>
                <w:sz w:val="24"/>
                <w:szCs w:val="24"/>
              </w:rPr>
              <w:t>DUTIES AND RESPONSIBILITIES</w:t>
            </w:r>
          </w:p>
          <w:p w:rsidR="00AD27FA" w:rsidRPr="001D4DCD" w:rsidRDefault="00AD27FA" w:rsidP="00AD27FA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</w:t>
            </w:r>
          </w:p>
          <w:p w:rsidR="00AD27FA" w:rsidRPr="001D4DCD" w:rsidRDefault="00AD27FA" w:rsidP="00AD27F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D4DCD">
              <w:rPr>
                <w:sz w:val="24"/>
                <w:szCs w:val="24"/>
              </w:rPr>
              <w:t>LAN setup, cabling &amp; networking</w:t>
            </w:r>
          </w:p>
          <w:p w:rsidR="00AD27FA" w:rsidRPr="001D4DCD" w:rsidRDefault="00AD27FA" w:rsidP="00AD27F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D4DCD">
              <w:rPr>
                <w:sz w:val="24"/>
                <w:szCs w:val="24"/>
              </w:rPr>
              <w:t xml:space="preserve">Termination of patch codes and </w:t>
            </w:r>
            <w:proofErr w:type="spellStart"/>
            <w:r w:rsidRPr="001D4DCD">
              <w:rPr>
                <w:sz w:val="24"/>
                <w:szCs w:val="24"/>
              </w:rPr>
              <w:t>truncking</w:t>
            </w:r>
            <w:proofErr w:type="spellEnd"/>
            <w:r w:rsidRPr="001D4DCD">
              <w:rPr>
                <w:sz w:val="24"/>
                <w:szCs w:val="24"/>
              </w:rPr>
              <w:t xml:space="preserve"> </w:t>
            </w:r>
          </w:p>
          <w:p w:rsidR="00AD27FA" w:rsidRPr="001D4DCD" w:rsidRDefault="00AD27FA" w:rsidP="00AD27F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D4DCD">
              <w:rPr>
                <w:sz w:val="24"/>
                <w:szCs w:val="24"/>
              </w:rPr>
              <w:t>LAN design and implementation</w:t>
            </w:r>
          </w:p>
          <w:p w:rsidR="00AD27FA" w:rsidRDefault="00AD27FA" w:rsidP="00AD27F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D4DCD">
              <w:rPr>
                <w:sz w:val="24"/>
                <w:szCs w:val="24"/>
              </w:rPr>
              <w:t>Software installation and troubleshooting</w:t>
            </w:r>
          </w:p>
          <w:p w:rsidR="00AD27FA" w:rsidRPr="00447501" w:rsidRDefault="00AD27FA" w:rsidP="00AD27FA">
            <w:pPr>
              <w:pStyle w:val="Heading2"/>
              <w:rPr>
                <w:color w:val="595959" w:themeColor="text1" w:themeTint="A6"/>
                <w:sz w:val="28"/>
                <w:szCs w:val="28"/>
                <w:u w:val="single"/>
              </w:rPr>
            </w:pPr>
            <w:r w:rsidRPr="00447501">
              <w:rPr>
                <w:color w:val="595959" w:themeColor="text1" w:themeTint="A6"/>
                <w:sz w:val="28"/>
                <w:szCs w:val="28"/>
                <w:u w:val="single"/>
              </w:rPr>
              <w:t>IEBC POLLING CLERK</w:t>
            </w:r>
          </w:p>
          <w:p w:rsidR="00AD27FA" w:rsidRDefault="00AD27FA" w:rsidP="00AD27FA">
            <w:pPr>
              <w:pStyle w:val="ResumeText"/>
              <w:rPr>
                <w:rFonts w:asciiTheme="majorHAnsi" w:hAnsiTheme="majorHAnsi"/>
                <w:b/>
                <w:sz w:val="24"/>
                <w:szCs w:val="24"/>
              </w:rPr>
            </w:pPr>
            <w:r w:rsidRPr="00AC08EF">
              <w:rPr>
                <w:rFonts w:asciiTheme="majorHAnsi" w:hAnsiTheme="majorHAnsi"/>
                <w:b/>
                <w:sz w:val="24"/>
                <w:szCs w:val="24"/>
              </w:rPr>
              <w:t xml:space="preserve">DURATION: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AUGUST</w:t>
            </w:r>
            <w:r w:rsidRPr="00AC08EF">
              <w:rPr>
                <w:rFonts w:asciiTheme="majorHAnsi" w:hAnsiTheme="majorHAnsi"/>
                <w:b/>
                <w:sz w:val="24"/>
                <w:szCs w:val="24"/>
              </w:rPr>
              <w:t xml:space="preserve"> 201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  <w:p w:rsidR="00AD27FA" w:rsidRPr="00C82590" w:rsidRDefault="00AD27FA" w:rsidP="00AD27FA">
            <w:pPr>
              <w:pStyle w:val="ResumeText"/>
              <w:rPr>
                <w:rFonts w:asciiTheme="majorHAnsi" w:hAnsiTheme="majorHAnsi"/>
                <w:b/>
                <w:sz w:val="24"/>
                <w:szCs w:val="24"/>
              </w:rPr>
            </w:pPr>
            <w:r w:rsidRPr="00DD6398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FAULU SALES CONSULTANT</w:t>
            </w:r>
          </w:p>
          <w:p w:rsidR="00AD27FA" w:rsidRDefault="00AD27FA" w:rsidP="00AD27FA">
            <w:pPr>
              <w:pStyle w:val="ResumeText"/>
              <w:rPr>
                <w:rFonts w:asciiTheme="majorHAnsi" w:hAnsiTheme="majorHAnsi"/>
                <w:b/>
                <w:sz w:val="24"/>
                <w:szCs w:val="24"/>
              </w:rPr>
            </w:pPr>
            <w:r w:rsidRPr="000E56ED">
              <w:rPr>
                <w:rFonts w:asciiTheme="majorHAnsi" w:hAnsiTheme="majorHAnsi"/>
                <w:b/>
                <w:sz w:val="24"/>
                <w:szCs w:val="24"/>
              </w:rPr>
              <w:t>DURATION: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AUGUST  2018 T0 JANUARY 2019</w:t>
            </w:r>
          </w:p>
          <w:p w:rsidR="00AD27FA" w:rsidRDefault="00AD27FA" w:rsidP="00AD27FA">
            <w:pPr>
              <w:pStyle w:val="ResumeTex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DUTIES AND RESPONSIBILITIES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 w:rsidRPr="00CC3E2D">
              <w:rPr>
                <w:rFonts w:asciiTheme="majorHAnsi" w:hAnsiTheme="majorHAnsi"/>
                <w:sz w:val="24"/>
                <w:szCs w:val="24"/>
              </w:rPr>
              <w:t>Registering of new members/accounts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9"/>
              </w:numPr>
            </w:pPr>
            <w:r w:rsidRPr="00CC3E2D">
              <w:rPr>
                <w:rFonts w:asciiTheme="majorHAnsi" w:hAnsiTheme="majorHAnsi"/>
                <w:sz w:val="24"/>
                <w:szCs w:val="24"/>
              </w:rPr>
              <w:t>Selling of loans and insurance</w:t>
            </w:r>
          </w:p>
          <w:p w:rsidR="00AD27FA" w:rsidRPr="00CC3E2D" w:rsidRDefault="00AD27FA" w:rsidP="00AD27FA">
            <w:pPr>
              <w:pStyle w:val="ResumeText"/>
              <w:numPr>
                <w:ilvl w:val="0"/>
                <w:numId w:val="9"/>
              </w:numPr>
            </w:pPr>
            <w:proofErr w:type="spellStart"/>
            <w:r w:rsidRPr="00CC3E2D">
              <w:rPr>
                <w:rFonts w:asciiTheme="majorHAnsi" w:hAnsiTheme="majorHAnsi"/>
                <w:sz w:val="24"/>
                <w:szCs w:val="24"/>
              </w:rPr>
              <w:t>Sme’s</w:t>
            </w:r>
            <w:proofErr w:type="spellEnd"/>
            <w:r w:rsidRPr="00CC3E2D">
              <w:rPr>
                <w:rFonts w:asciiTheme="majorHAnsi" w:hAnsiTheme="majorHAnsi"/>
                <w:sz w:val="24"/>
                <w:szCs w:val="24"/>
              </w:rPr>
              <w:t>/bank assurance</w:t>
            </w:r>
          </w:p>
          <w:p w:rsidR="00AD27FA" w:rsidRDefault="00AD27FA" w:rsidP="00AD27FA">
            <w:pPr>
              <w:rPr>
                <w:sz w:val="24"/>
                <w:szCs w:val="24"/>
              </w:rPr>
            </w:pPr>
            <w:r w:rsidRPr="00DD6398">
              <w:rPr>
                <w:b/>
                <w:sz w:val="24"/>
                <w:szCs w:val="24"/>
                <w:u w:val="single"/>
              </w:rPr>
              <w:t>INTERN AT NHIF (KIAMBU BRANCH</w:t>
            </w:r>
            <w:r>
              <w:rPr>
                <w:sz w:val="24"/>
                <w:szCs w:val="24"/>
              </w:rPr>
              <w:t>)</w:t>
            </w:r>
          </w:p>
          <w:p w:rsidR="00AD27FA" w:rsidRPr="000E56ED" w:rsidRDefault="00AD27FA" w:rsidP="00AD27FA">
            <w:pPr>
              <w:pStyle w:val="ResumeTex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0E56ED">
              <w:rPr>
                <w:rFonts w:asciiTheme="majorHAnsi" w:hAnsiTheme="majorHAnsi"/>
                <w:b/>
                <w:sz w:val="24"/>
                <w:szCs w:val="24"/>
              </w:rPr>
              <w:t>DURATION: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MAY  2019 T0 AUGUST 2019</w:t>
            </w:r>
          </w:p>
          <w:p w:rsidR="00AD27FA" w:rsidRDefault="00AD27FA" w:rsidP="00AD27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C08EF">
              <w:rPr>
                <w:rFonts w:asciiTheme="majorHAnsi" w:hAnsiTheme="majorHAnsi"/>
                <w:b/>
                <w:sz w:val="24"/>
                <w:szCs w:val="24"/>
              </w:rPr>
              <w:t>DUTIES AND RESPONSIBILITIES</w:t>
            </w:r>
          </w:p>
          <w:p w:rsidR="00AD27FA" w:rsidRPr="00191F68" w:rsidRDefault="00AD27FA" w:rsidP="00AD27FA">
            <w:pPr>
              <w:pStyle w:val="ListParagraph"/>
              <w:numPr>
                <w:ilvl w:val="0"/>
                <w:numId w:val="9"/>
              </w:numPr>
            </w:pPr>
            <w:r w:rsidRPr="00191F68">
              <w:t>Claim management</w:t>
            </w:r>
          </w:p>
          <w:p w:rsidR="00AD27FA" w:rsidRPr="00191F68" w:rsidRDefault="00AD27FA" w:rsidP="00AD27FA">
            <w:pPr>
              <w:pStyle w:val="ListParagraph"/>
              <w:numPr>
                <w:ilvl w:val="0"/>
                <w:numId w:val="9"/>
              </w:numPr>
            </w:pPr>
            <w:r w:rsidRPr="00191F68">
              <w:t>Registration of members</w:t>
            </w:r>
          </w:p>
          <w:p w:rsidR="00AD27FA" w:rsidRPr="00191F68" w:rsidRDefault="00AD27FA" w:rsidP="00AD27FA">
            <w:pPr>
              <w:pStyle w:val="ListParagraph"/>
              <w:numPr>
                <w:ilvl w:val="0"/>
                <w:numId w:val="9"/>
              </w:numPr>
            </w:pPr>
            <w:r w:rsidRPr="00191F68">
              <w:t>Printing of cards</w:t>
            </w:r>
          </w:p>
          <w:p w:rsidR="00AD27FA" w:rsidRPr="00191F68" w:rsidRDefault="00AD27FA" w:rsidP="00AD27FA">
            <w:pPr>
              <w:pStyle w:val="ListParagraph"/>
              <w:numPr>
                <w:ilvl w:val="0"/>
                <w:numId w:val="9"/>
              </w:numPr>
            </w:pPr>
            <w:r w:rsidRPr="00191F68">
              <w:lastRenderedPageBreak/>
              <w:t>File management</w:t>
            </w:r>
          </w:p>
          <w:p w:rsidR="002E55AD" w:rsidRDefault="00AD27FA" w:rsidP="002E55A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Scanning/p</w:t>
            </w:r>
            <w:r w:rsidR="00191F68">
              <w:rPr>
                <w:sz w:val="24"/>
                <w:szCs w:val="24"/>
              </w:rPr>
              <w:t>hoto merging/Revenue and Finance</w:t>
            </w:r>
          </w:p>
          <w:p w:rsidR="002E55AD" w:rsidRPr="00D96787" w:rsidRDefault="00CF45F5" w:rsidP="00D96787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KENYA NATIONAL BUREU</w:t>
            </w:r>
            <w:r w:rsidR="002E55AD" w:rsidRPr="00D96787">
              <w:rPr>
                <w:b/>
                <w:sz w:val="24"/>
                <w:szCs w:val="24"/>
                <w:u w:val="single"/>
              </w:rPr>
              <w:t>A OF STATISTICS</w:t>
            </w:r>
          </w:p>
          <w:p w:rsidR="002E55AD" w:rsidRPr="00D96787" w:rsidRDefault="002E55AD" w:rsidP="00D96787">
            <w:pPr>
              <w:rPr>
                <w:b/>
                <w:sz w:val="24"/>
                <w:szCs w:val="24"/>
              </w:rPr>
            </w:pPr>
            <w:r w:rsidRPr="00D96787">
              <w:rPr>
                <w:b/>
                <w:sz w:val="24"/>
                <w:szCs w:val="24"/>
                <w:u w:val="single"/>
              </w:rPr>
              <w:t xml:space="preserve"> (</w:t>
            </w:r>
            <w:r w:rsidRPr="00D96787">
              <w:rPr>
                <w:b/>
                <w:sz w:val="24"/>
                <w:szCs w:val="24"/>
              </w:rPr>
              <w:t>CENSUS 2019).</w:t>
            </w:r>
          </w:p>
          <w:p w:rsidR="002E55AD" w:rsidRPr="00D96787" w:rsidRDefault="00D96787" w:rsidP="00D967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2E55AD" w:rsidRPr="00D96787">
              <w:rPr>
                <w:b/>
                <w:sz w:val="24"/>
                <w:szCs w:val="24"/>
              </w:rPr>
              <w:t xml:space="preserve">DURATION:  </w:t>
            </w:r>
            <w:bookmarkStart w:id="0" w:name="_GoBack"/>
            <w:r w:rsidR="002E55AD" w:rsidRPr="00B8209C">
              <w:rPr>
                <w:sz w:val="24"/>
                <w:szCs w:val="24"/>
              </w:rPr>
              <w:t>AUGUST- 14-2019 TO AUGUST-30-2019</w:t>
            </w:r>
            <w:bookmarkEnd w:id="0"/>
          </w:p>
        </w:tc>
      </w:tr>
      <w:tr w:rsidR="005D0AC2" w:rsidTr="008C69C3">
        <w:trPr>
          <w:trHeight w:val="4724"/>
        </w:trPr>
        <w:tc>
          <w:tcPr>
            <w:tcW w:w="1688" w:type="dxa"/>
          </w:tcPr>
          <w:p w:rsidR="00AD27FA" w:rsidRPr="0053296B" w:rsidRDefault="00AD27FA" w:rsidP="00AD27FA">
            <w:pPr>
              <w:pStyle w:val="Heading1"/>
              <w:rPr>
                <w:b/>
                <w:sz w:val="24"/>
                <w:szCs w:val="24"/>
              </w:rPr>
            </w:pPr>
            <w:r w:rsidRPr="0053296B">
              <w:rPr>
                <w:b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472" w:type="dxa"/>
          </w:tcPr>
          <w:p w:rsidR="00191F68" w:rsidRPr="0053296B" w:rsidRDefault="005D0AC2" w:rsidP="00AD27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9" w:type="dxa"/>
          </w:tcPr>
          <w:p w:rsidR="00AD27FA" w:rsidRPr="00852988" w:rsidRDefault="00AD27FA" w:rsidP="00AD27FA">
            <w:pPr>
              <w:rPr>
                <w:rFonts w:cstheme="majorHAnsi"/>
                <w:b/>
                <w:color w:val="7F7F7F" w:themeColor="text1" w:themeTint="80"/>
                <w:sz w:val="24"/>
                <w:szCs w:val="24"/>
                <w:u w:val="single"/>
              </w:rPr>
            </w:pPr>
            <w:bookmarkStart w:id="1" w:name="_Hlk523391023"/>
            <w:r w:rsidRPr="00852988">
              <w:rPr>
                <w:rFonts w:eastAsia="Times New Roman" w:cs="Times New Roman"/>
                <w:b/>
                <w:color w:val="7F7F7F" w:themeColor="text1" w:themeTint="80"/>
                <w:sz w:val="24"/>
                <w:szCs w:val="24"/>
                <w:u w:val="single"/>
              </w:rPr>
              <w:t>KIAMBU INSTITUTE OF SCIENCE AND TECHNOLOGY</w:t>
            </w:r>
            <w:bookmarkEnd w:id="1"/>
          </w:p>
          <w:p w:rsidR="00AD27FA" w:rsidRPr="002A4147" w:rsidRDefault="00AD27FA" w:rsidP="00AD27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A414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DURATION: </w:t>
            </w:r>
            <w:r w:rsidRPr="00CC3E2D">
              <w:rPr>
                <w:rFonts w:asciiTheme="majorHAnsi" w:hAnsiTheme="majorHAnsi" w:cstheme="majorHAnsi"/>
                <w:sz w:val="24"/>
                <w:szCs w:val="24"/>
              </w:rPr>
              <w:t>SEPTEMBER 2014 TO JULY 2017</w:t>
            </w:r>
          </w:p>
          <w:p w:rsidR="00AD27FA" w:rsidRPr="002A4147" w:rsidRDefault="00AD27FA" w:rsidP="00AD27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A414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COURSE: </w:t>
            </w:r>
            <w:r w:rsidRPr="00CC3E2D">
              <w:rPr>
                <w:rFonts w:asciiTheme="majorHAnsi" w:hAnsiTheme="majorHAnsi" w:cstheme="majorHAnsi"/>
                <w:sz w:val="24"/>
                <w:szCs w:val="24"/>
              </w:rPr>
              <w:t>DIPLOMA IN INFORMATION COMMUNICATION TECHNOLOGY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AD27FA" w:rsidRPr="00852988" w:rsidRDefault="00AD27FA" w:rsidP="00AD27FA">
            <w:pPr>
              <w:rPr>
                <w:rFonts w:cstheme="majorHAnsi"/>
                <w:b/>
                <w:color w:val="7F7F7F" w:themeColor="text1" w:themeTint="80"/>
                <w:sz w:val="24"/>
                <w:szCs w:val="24"/>
                <w:u w:val="single"/>
              </w:rPr>
            </w:pPr>
            <w:r w:rsidRPr="00852988">
              <w:rPr>
                <w:rFonts w:eastAsia="Times New Roman" w:cs="Times New Roman"/>
                <w:b/>
                <w:color w:val="7F7F7F" w:themeColor="text1" w:themeTint="80"/>
                <w:sz w:val="24"/>
                <w:szCs w:val="24"/>
                <w:u w:val="single"/>
              </w:rPr>
              <w:t>KOMAROCK HIGH SCHOOL</w:t>
            </w:r>
          </w:p>
          <w:p w:rsidR="00AD27FA" w:rsidRDefault="00AD27FA" w:rsidP="00AD27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A414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URATION:  </w:t>
            </w:r>
            <w:r w:rsidRPr="00CC3E2D">
              <w:rPr>
                <w:rFonts w:asciiTheme="majorHAnsi" w:hAnsiTheme="majorHAnsi" w:cstheme="majorHAnsi"/>
                <w:sz w:val="24"/>
                <w:szCs w:val="24"/>
              </w:rPr>
              <w:t>2009 TO 2013</w:t>
            </w:r>
          </w:p>
          <w:p w:rsidR="00AD27FA" w:rsidRDefault="00AD27FA" w:rsidP="00AD27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A4147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CC3E2D">
              <w:rPr>
                <w:rFonts w:asciiTheme="majorHAnsi" w:hAnsiTheme="majorHAnsi" w:cstheme="majorHAnsi"/>
                <w:sz w:val="24"/>
                <w:szCs w:val="24"/>
              </w:rPr>
              <w:t xml:space="preserve">KCSE </w:t>
            </w:r>
          </w:p>
          <w:p w:rsidR="00AD27FA" w:rsidRPr="00852988" w:rsidRDefault="00AD27FA" w:rsidP="00AD27FA">
            <w:pPr>
              <w:rPr>
                <w:rFonts w:cstheme="majorHAnsi"/>
                <w:b/>
                <w:color w:val="7F7F7F" w:themeColor="text1" w:themeTint="80"/>
                <w:sz w:val="24"/>
                <w:szCs w:val="24"/>
                <w:u w:val="single"/>
              </w:rPr>
            </w:pPr>
            <w:r w:rsidRPr="00852988">
              <w:rPr>
                <w:rFonts w:eastAsia="Times New Roman" w:cs="Times New Roman"/>
                <w:b/>
                <w:color w:val="7F7F7F" w:themeColor="text1" w:themeTint="80"/>
                <w:sz w:val="24"/>
                <w:szCs w:val="24"/>
                <w:u w:val="single"/>
              </w:rPr>
              <w:t>NGARI JUNIOR ACADEMY</w:t>
            </w:r>
          </w:p>
          <w:p w:rsidR="00AD27FA" w:rsidRDefault="00AD27FA" w:rsidP="00AD27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A414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URATION:  </w:t>
            </w:r>
            <w:r w:rsidRPr="00CC3E2D">
              <w:rPr>
                <w:rFonts w:asciiTheme="majorHAnsi" w:hAnsiTheme="majorHAnsi" w:cstheme="majorHAnsi"/>
                <w:sz w:val="24"/>
                <w:szCs w:val="24"/>
              </w:rPr>
              <w:t>2001 TO 2009</w:t>
            </w:r>
          </w:p>
          <w:p w:rsidR="00AD27FA" w:rsidRPr="00B94C10" w:rsidRDefault="00AD27FA" w:rsidP="00AD27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A4147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  <w:r w:rsidRPr="00CC3E2D">
              <w:rPr>
                <w:rFonts w:asciiTheme="majorHAnsi" w:hAnsiTheme="majorHAnsi" w:cstheme="majorHAnsi"/>
                <w:sz w:val="24"/>
                <w:szCs w:val="24"/>
              </w:rPr>
              <w:t xml:space="preserve"> KCPE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AD27FA" w:rsidRPr="002A4147" w:rsidRDefault="00AD27FA" w:rsidP="00AD27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5D0AC2" w:rsidTr="008767C8">
        <w:trPr>
          <w:trHeight w:val="4796"/>
        </w:trPr>
        <w:tc>
          <w:tcPr>
            <w:tcW w:w="1688" w:type="dxa"/>
          </w:tcPr>
          <w:p w:rsidR="00AD27FA" w:rsidRPr="0053296B" w:rsidRDefault="00F151A1" w:rsidP="00F151A1">
            <w:pPr>
              <w:pStyle w:val="Heading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472" w:type="dxa"/>
          </w:tcPr>
          <w:p w:rsidR="00AD27FA" w:rsidRPr="0053296B" w:rsidRDefault="00AD27FA" w:rsidP="00AD27FA">
            <w:pPr>
              <w:rPr>
                <w:b/>
                <w:sz w:val="24"/>
                <w:szCs w:val="24"/>
              </w:rPr>
            </w:pPr>
          </w:p>
        </w:tc>
        <w:tc>
          <w:tcPr>
            <w:tcW w:w="7829" w:type="dxa"/>
          </w:tcPr>
          <w:p w:rsidR="00F151A1" w:rsidRPr="00D92941" w:rsidRDefault="00F151A1" w:rsidP="00F151A1">
            <w:pPr>
              <w:rPr>
                <w:b/>
                <w:u w:val="single"/>
              </w:rPr>
            </w:pPr>
            <w:r w:rsidRPr="00D92941">
              <w:rPr>
                <w:b/>
                <w:u w:val="single"/>
              </w:rPr>
              <w:t>NATIONAL HOSPITAL INSURANCE FUND (KIAMBU BRANCH)</w:t>
            </w:r>
          </w:p>
          <w:p w:rsidR="00F151A1" w:rsidRDefault="00F151A1" w:rsidP="00F151A1">
            <w:pPr>
              <w:rPr>
                <w:b/>
              </w:rPr>
            </w:pPr>
            <w:r>
              <w:rPr>
                <w:b/>
              </w:rPr>
              <w:t>P.O BOX 254 KIAMBU</w:t>
            </w:r>
          </w:p>
          <w:p w:rsidR="007552BC" w:rsidRDefault="00F151A1" w:rsidP="00F151A1">
            <w:pPr>
              <w:rPr>
                <w:b/>
              </w:rPr>
            </w:pPr>
            <w:r>
              <w:rPr>
                <w:b/>
              </w:rPr>
              <w:t>TEL: 0208055793</w:t>
            </w:r>
          </w:p>
          <w:p w:rsidR="009A068E" w:rsidRPr="00D92941" w:rsidRDefault="009A068E" w:rsidP="00F151A1">
            <w:pPr>
              <w:rPr>
                <w:b/>
                <w:u w:val="single"/>
              </w:rPr>
            </w:pPr>
            <w:r w:rsidRPr="00D92941">
              <w:rPr>
                <w:b/>
                <w:u w:val="single"/>
              </w:rPr>
              <w:t>K</w:t>
            </w:r>
            <w:r w:rsidR="00CF45F5">
              <w:rPr>
                <w:b/>
                <w:u w:val="single"/>
              </w:rPr>
              <w:t>ENYA NATIONAL BUREUA OF STATISTICS</w:t>
            </w:r>
            <w:r w:rsidRPr="00D92941">
              <w:rPr>
                <w:b/>
                <w:u w:val="single"/>
              </w:rPr>
              <w:t>(CENSUS 2019)</w:t>
            </w:r>
          </w:p>
          <w:p w:rsidR="009A068E" w:rsidRDefault="009A068E" w:rsidP="00F151A1">
            <w:pPr>
              <w:rPr>
                <w:b/>
                <w:i/>
              </w:rPr>
            </w:pPr>
            <w:r w:rsidRPr="00CB156B">
              <w:rPr>
                <w:b/>
                <w:i/>
              </w:rPr>
              <w:t>CONTENT SUPERVISOR</w:t>
            </w:r>
            <w:r w:rsidR="00CB156B">
              <w:rPr>
                <w:b/>
                <w:i/>
              </w:rPr>
              <w:t xml:space="preserve"> MARTIN MUGI</w:t>
            </w:r>
          </w:p>
          <w:p w:rsidR="00CB156B" w:rsidRPr="00CB156B" w:rsidRDefault="00CB156B" w:rsidP="00F151A1">
            <w:pPr>
              <w:rPr>
                <w:b/>
                <w:i/>
              </w:rPr>
            </w:pPr>
            <w:r>
              <w:rPr>
                <w:b/>
                <w:i/>
              </w:rPr>
              <w:t>TELEPHONE: 0710943045</w:t>
            </w:r>
          </w:p>
          <w:p w:rsidR="00E478FF" w:rsidRPr="00D92941" w:rsidRDefault="00E478FF" w:rsidP="00E478FF">
            <w:pPr>
              <w:rPr>
                <w:caps/>
                <w:u w:val="single"/>
              </w:rPr>
            </w:pPr>
            <w:r w:rsidRPr="00D92941">
              <w:rPr>
                <w:b/>
                <w:u w:val="single"/>
              </w:rPr>
              <w:t>FAULU BANK (KIAMBU BRANCH)</w:t>
            </w:r>
          </w:p>
          <w:p w:rsidR="00E478FF" w:rsidRPr="00BE2A22" w:rsidRDefault="00E478FF" w:rsidP="00E478FF">
            <w:pPr>
              <w:rPr>
                <w:b/>
                <w:i/>
              </w:rPr>
            </w:pPr>
            <w:r w:rsidRPr="00BE2A22">
              <w:rPr>
                <w:b/>
                <w:i/>
              </w:rPr>
              <w:t>SUPERVISOR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BESSY NCHAU</w:t>
            </w:r>
          </w:p>
          <w:p w:rsidR="00D947FC" w:rsidRDefault="00E478FF" w:rsidP="008767C8">
            <w:pPr>
              <w:rPr>
                <w:sz w:val="24"/>
                <w:szCs w:val="24"/>
              </w:rPr>
            </w:pPr>
            <w:r>
              <w:rPr>
                <w:b/>
              </w:rPr>
              <w:t xml:space="preserve">TELEPHONE: 0710439373 </w:t>
            </w:r>
          </w:p>
          <w:p w:rsidR="007552BC" w:rsidRPr="00D92941" w:rsidRDefault="007552BC" w:rsidP="007552BC">
            <w:pPr>
              <w:pStyle w:val="Heading2"/>
              <w:rPr>
                <w:sz w:val="24"/>
                <w:szCs w:val="24"/>
                <w:u w:val="single"/>
              </w:rPr>
            </w:pPr>
            <w:r w:rsidRPr="00D92941">
              <w:rPr>
                <w:sz w:val="24"/>
                <w:szCs w:val="24"/>
                <w:u w:val="single"/>
              </w:rPr>
              <w:t>KAGUMO TEACHERS COLLEGE</w:t>
            </w:r>
          </w:p>
          <w:p w:rsidR="007552BC" w:rsidRPr="00BC00BE" w:rsidRDefault="007552BC" w:rsidP="007552BC">
            <w:pPr>
              <w:pStyle w:val="Resume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P.O BOX 18-10100 NYERI</w:t>
            </w:r>
          </w:p>
          <w:p w:rsidR="007552BC" w:rsidRDefault="007552BC" w:rsidP="007552BC">
            <w:pPr>
              <w:rPr>
                <w:sz w:val="24"/>
                <w:szCs w:val="24"/>
              </w:rPr>
            </w:pPr>
            <w:r w:rsidRPr="00B94C10">
              <w:rPr>
                <w:sz w:val="24"/>
                <w:szCs w:val="24"/>
              </w:rPr>
              <w:t>info@kagumocollege.ac.ke</w:t>
            </w:r>
            <w:r>
              <w:rPr>
                <w:sz w:val="24"/>
                <w:szCs w:val="24"/>
              </w:rPr>
              <w:t xml:space="preserve"> 0703189729</w:t>
            </w:r>
          </w:p>
          <w:p w:rsidR="004950A4" w:rsidRPr="00D92941" w:rsidRDefault="004950A4" w:rsidP="004950A4">
            <w:pPr>
              <w:pStyle w:val="Heading2"/>
              <w:rPr>
                <w:sz w:val="24"/>
                <w:szCs w:val="24"/>
                <w:u w:val="single"/>
              </w:rPr>
            </w:pPr>
            <w:r w:rsidRPr="00D92941">
              <w:rPr>
                <w:sz w:val="24"/>
                <w:szCs w:val="24"/>
                <w:u w:val="single"/>
              </w:rPr>
              <w:t>kiambu institute of science and technology</w:t>
            </w:r>
          </w:p>
          <w:p w:rsidR="004950A4" w:rsidRDefault="004950A4" w:rsidP="004950A4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P.O BOX 414-00900</w:t>
            </w:r>
          </w:p>
          <w:p w:rsidR="004950A4" w:rsidRPr="00BC00BE" w:rsidRDefault="004950A4" w:rsidP="004950A4">
            <w:pPr>
              <w:rPr>
                <w:sz w:val="24"/>
                <w:szCs w:val="24"/>
              </w:rPr>
            </w:pPr>
            <w:hyperlink r:id="rId10" w:history="1">
              <w:r w:rsidRPr="00C72819">
                <w:rPr>
                  <w:rStyle w:val="Hyperlink"/>
                  <w:sz w:val="24"/>
                  <w:szCs w:val="24"/>
                </w:rPr>
                <w:t>principal@kist@.ac.ke</w:t>
              </w:r>
            </w:hyperlink>
            <w:r>
              <w:rPr>
                <w:sz w:val="24"/>
                <w:szCs w:val="24"/>
              </w:rPr>
              <w:t xml:space="preserve"> (020) 3522550</w:t>
            </w:r>
          </w:p>
          <w:p w:rsidR="007552BC" w:rsidRDefault="007552BC" w:rsidP="00E478FF">
            <w:pPr>
              <w:rPr>
                <w:b/>
              </w:rPr>
            </w:pPr>
          </w:p>
          <w:p w:rsidR="00E478FF" w:rsidRPr="00C82590" w:rsidRDefault="00E478FF" w:rsidP="00F151A1">
            <w:pPr>
              <w:rPr>
                <w:b/>
              </w:rPr>
            </w:pPr>
          </w:p>
          <w:p w:rsidR="00F151A1" w:rsidRPr="00F151A1" w:rsidRDefault="00F151A1" w:rsidP="00F151A1"/>
          <w:p w:rsidR="00AD27FA" w:rsidRPr="00BC00BE" w:rsidRDefault="00AD27FA" w:rsidP="00AD27FA">
            <w:pPr>
              <w:pStyle w:val="ResumeText"/>
              <w:rPr>
                <w:sz w:val="24"/>
                <w:szCs w:val="24"/>
              </w:rPr>
            </w:pPr>
          </w:p>
        </w:tc>
      </w:tr>
      <w:tr w:rsidR="005D0AC2" w:rsidTr="00B149DA">
        <w:trPr>
          <w:trHeight w:val="31"/>
        </w:trPr>
        <w:tc>
          <w:tcPr>
            <w:tcW w:w="1688" w:type="dxa"/>
          </w:tcPr>
          <w:p w:rsidR="00AD27FA" w:rsidRPr="0053296B" w:rsidRDefault="00AD27FA" w:rsidP="00AD27FA">
            <w:pPr>
              <w:pStyle w:val="Heading1"/>
              <w:rPr>
                <w:b/>
                <w:sz w:val="24"/>
                <w:szCs w:val="24"/>
              </w:rPr>
            </w:pPr>
          </w:p>
        </w:tc>
        <w:tc>
          <w:tcPr>
            <w:tcW w:w="472" w:type="dxa"/>
          </w:tcPr>
          <w:p w:rsidR="00AD27FA" w:rsidRPr="0053296B" w:rsidRDefault="00AD27FA" w:rsidP="00AD27FA">
            <w:pPr>
              <w:rPr>
                <w:b/>
                <w:sz w:val="24"/>
                <w:szCs w:val="24"/>
              </w:rPr>
            </w:pPr>
          </w:p>
        </w:tc>
        <w:tc>
          <w:tcPr>
            <w:tcW w:w="7829" w:type="dxa"/>
          </w:tcPr>
          <w:p w:rsidR="00AD27FA" w:rsidRPr="00635A05" w:rsidRDefault="00AD27FA" w:rsidP="00AD27FA">
            <w:pPr>
              <w:pStyle w:val="ResumeText"/>
              <w:rPr>
                <w:b/>
                <w:sz w:val="22"/>
                <w:szCs w:val="22"/>
              </w:rPr>
            </w:pPr>
          </w:p>
        </w:tc>
      </w:tr>
    </w:tbl>
    <w:p w:rsidR="00B133D0" w:rsidRDefault="00B90927" w:rsidP="00E478FF">
      <w:pPr>
        <w:rPr>
          <w:b/>
        </w:rPr>
      </w:pPr>
      <w:r>
        <w:rPr>
          <w:caps/>
        </w:rPr>
        <w:t xml:space="preserve">                                       </w:t>
      </w:r>
      <w:r w:rsidR="00BE2A22">
        <w:t xml:space="preserve">          </w:t>
      </w:r>
    </w:p>
    <w:p w:rsidR="002C5027" w:rsidRPr="00C82590" w:rsidRDefault="002C5027">
      <w:pPr>
        <w:rPr>
          <w:b/>
        </w:rPr>
      </w:pPr>
      <w:r>
        <w:rPr>
          <w:b/>
        </w:rPr>
        <w:t xml:space="preserve">                                                 </w:t>
      </w:r>
    </w:p>
    <w:sectPr w:rsidR="002C5027" w:rsidRPr="00C82590" w:rsidSect="00F151A1"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CC9" w:rsidRDefault="003E5CC9">
      <w:pPr>
        <w:spacing w:before="0" w:after="0" w:line="240" w:lineRule="auto"/>
      </w:pPr>
      <w:r>
        <w:separator/>
      </w:r>
    </w:p>
  </w:endnote>
  <w:endnote w:type="continuationSeparator" w:id="0">
    <w:p w:rsidR="003E5CC9" w:rsidRDefault="003E5C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69" w:rsidRDefault="00DD0569">
    <w:pPr>
      <w:pStyle w:val="Footer"/>
    </w:pPr>
    <w:r>
      <w:t xml:space="preserve">Page </w:t>
    </w:r>
    <w:r w:rsidR="00ED529A">
      <w:fldChar w:fldCharType="begin"/>
    </w:r>
    <w:r>
      <w:instrText xml:space="preserve"> PAGE </w:instrText>
    </w:r>
    <w:r w:rsidR="00ED529A">
      <w:fldChar w:fldCharType="separate"/>
    </w:r>
    <w:r w:rsidR="00B8209C">
      <w:rPr>
        <w:noProof/>
      </w:rPr>
      <w:t>4</w:t>
    </w:r>
    <w:r w:rsidR="00ED529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CC9" w:rsidRDefault="003E5CC9">
      <w:pPr>
        <w:spacing w:before="0" w:after="0" w:line="240" w:lineRule="auto"/>
      </w:pPr>
      <w:r>
        <w:separator/>
      </w:r>
    </w:p>
  </w:footnote>
  <w:footnote w:type="continuationSeparator" w:id="0">
    <w:p w:rsidR="003E5CC9" w:rsidRDefault="003E5C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4825"/>
    <w:multiLevelType w:val="multilevel"/>
    <w:tmpl w:val="F72E4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436E14"/>
    <w:multiLevelType w:val="hybridMultilevel"/>
    <w:tmpl w:val="A8CC1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46AEE"/>
    <w:multiLevelType w:val="hybridMultilevel"/>
    <w:tmpl w:val="6E7A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948F6"/>
    <w:multiLevelType w:val="hybridMultilevel"/>
    <w:tmpl w:val="653E50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D2423"/>
    <w:multiLevelType w:val="hybridMultilevel"/>
    <w:tmpl w:val="170E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145F4"/>
    <w:multiLevelType w:val="hybridMultilevel"/>
    <w:tmpl w:val="B5C0F5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3E241B"/>
    <w:multiLevelType w:val="hybridMultilevel"/>
    <w:tmpl w:val="B15A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A2574"/>
    <w:multiLevelType w:val="multilevel"/>
    <w:tmpl w:val="11540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682A97"/>
    <w:multiLevelType w:val="hybridMultilevel"/>
    <w:tmpl w:val="4B08E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63716"/>
    <w:multiLevelType w:val="hybridMultilevel"/>
    <w:tmpl w:val="FC30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310A9"/>
    <w:multiLevelType w:val="hybridMultilevel"/>
    <w:tmpl w:val="B150E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F37556"/>
    <w:multiLevelType w:val="hybridMultilevel"/>
    <w:tmpl w:val="8FF66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569"/>
    <w:rsid w:val="00060600"/>
    <w:rsid w:val="000622CC"/>
    <w:rsid w:val="000701DE"/>
    <w:rsid w:val="0007700C"/>
    <w:rsid w:val="0008435A"/>
    <w:rsid w:val="000D29D5"/>
    <w:rsid w:val="000D7BDD"/>
    <w:rsid w:val="000E56ED"/>
    <w:rsid w:val="000F5139"/>
    <w:rsid w:val="001066E6"/>
    <w:rsid w:val="0012027F"/>
    <w:rsid w:val="00147312"/>
    <w:rsid w:val="00151F06"/>
    <w:rsid w:val="001538ED"/>
    <w:rsid w:val="00175051"/>
    <w:rsid w:val="00191F68"/>
    <w:rsid w:val="0019741A"/>
    <w:rsid w:val="00197879"/>
    <w:rsid w:val="001A4F57"/>
    <w:rsid w:val="001D0B0B"/>
    <w:rsid w:val="001D4DCD"/>
    <w:rsid w:val="001E6248"/>
    <w:rsid w:val="001E7D74"/>
    <w:rsid w:val="0020639E"/>
    <w:rsid w:val="002422A6"/>
    <w:rsid w:val="00256C72"/>
    <w:rsid w:val="00256DCB"/>
    <w:rsid w:val="00295A52"/>
    <w:rsid w:val="00295DFE"/>
    <w:rsid w:val="002A4147"/>
    <w:rsid w:val="002C0514"/>
    <w:rsid w:val="002C5027"/>
    <w:rsid w:val="002C7E38"/>
    <w:rsid w:val="002D3A22"/>
    <w:rsid w:val="002E55AD"/>
    <w:rsid w:val="003279C4"/>
    <w:rsid w:val="0033522D"/>
    <w:rsid w:val="00367826"/>
    <w:rsid w:val="003A01CA"/>
    <w:rsid w:val="003A0D87"/>
    <w:rsid w:val="003A28A9"/>
    <w:rsid w:val="003C7873"/>
    <w:rsid w:val="003E5CC9"/>
    <w:rsid w:val="00415212"/>
    <w:rsid w:val="0042307A"/>
    <w:rsid w:val="00447501"/>
    <w:rsid w:val="00462A96"/>
    <w:rsid w:val="004636D9"/>
    <w:rsid w:val="0048686C"/>
    <w:rsid w:val="004950A4"/>
    <w:rsid w:val="004B6340"/>
    <w:rsid w:val="004B7BA9"/>
    <w:rsid w:val="004C3F77"/>
    <w:rsid w:val="004D13C4"/>
    <w:rsid w:val="00501276"/>
    <w:rsid w:val="005101BC"/>
    <w:rsid w:val="00531109"/>
    <w:rsid w:val="0053296B"/>
    <w:rsid w:val="00532F5A"/>
    <w:rsid w:val="005560C5"/>
    <w:rsid w:val="00574E28"/>
    <w:rsid w:val="005D0AC2"/>
    <w:rsid w:val="005F2D04"/>
    <w:rsid w:val="00601754"/>
    <w:rsid w:val="006073FE"/>
    <w:rsid w:val="00612568"/>
    <w:rsid w:val="00620844"/>
    <w:rsid w:val="00623FD8"/>
    <w:rsid w:val="00626606"/>
    <w:rsid w:val="00626750"/>
    <w:rsid w:val="00635A05"/>
    <w:rsid w:val="0064216A"/>
    <w:rsid w:val="00646207"/>
    <w:rsid w:val="00672334"/>
    <w:rsid w:val="006B3E45"/>
    <w:rsid w:val="006B4E79"/>
    <w:rsid w:val="006B6D1E"/>
    <w:rsid w:val="006D295E"/>
    <w:rsid w:val="006E4437"/>
    <w:rsid w:val="006F7801"/>
    <w:rsid w:val="00700DD0"/>
    <w:rsid w:val="0071181B"/>
    <w:rsid w:val="0072785B"/>
    <w:rsid w:val="007439D3"/>
    <w:rsid w:val="007552BC"/>
    <w:rsid w:val="007707A3"/>
    <w:rsid w:val="0078163E"/>
    <w:rsid w:val="00783B65"/>
    <w:rsid w:val="007A22A6"/>
    <w:rsid w:val="007B62B8"/>
    <w:rsid w:val="007E3071"/>
    <w:rsid w:val="008162DA"/>
    <w:rsid w:val="00843EE4"/>
    <w:rsid w:val="00852988"/>
    <w:rsid w:val="008609CC"/>
    <w:rsid w:val="0087216E"/>
    <w:rsid w:val="008767C8"/>
    <w:rsid w:val="00884438"/>
    <w:rsid w:val="008A2F6A"/>
    <w:rsid w:val="008B2BE0"/>
    <w:rsid w:val="008B35B6"/>
    <w:rsid w:val="008B45D3"/>
    <w:rsid w:val="008B7D0A"/>
    <w:rsid w:val="008C69C3"/>
    <w:rsid w:val="008D7A2C"/>
    <w:rsid w:val="008D7EFD"/>
    <w:rsid w:val="008E6A8B"/>
    <w:rsid w:val="00923647"/>
    <w:rsid w:val="00955DAB"/>
    <w:rsid w:val="00967BF6"/>
    <w:rsid w:val="0097785C"/>
    <w:rsid w:val="009A068E"/>
    <w:rsid w:val="009A3FFB"/>
    <w:rsid w:val="009A4141"/>
    <w:rsid w:val="009B18EB"/>
    <w:rsid w:val="009B4154"/>
    <w:rsid w:val="009B47F0"/>
    <w:rsid w:val="009C43E3"/>
    <w:rsid w:val="009C5AEB"/>
    <w:rsid w:val="009E4428"/>
    <w:rsid w:val="009F4782"/>
    <w:rsid w:val="009F67AF"/>
    <w:rsid w:val="00A0713A"/>
    <w:rsid w:val="00A71C26"/>
    <w:rsid w:val="00A73E7D"/>
    <w:rsid w:val="00A8691F"/>
    <w:rsid w:val="00A93804"/>
    <w:rsid w:val="00A97D0A"/>
    <w:rsid w:val="00AA7F4A"/>
    <w:rsid w:val="00AC08EF"/>
    <w:rsid w:val="00AC0C75"/>
    <w:rsid w:val="00AD0483"/>
    <w:rsid w:val="00AD27FA"/>
    <w:rsid w:val="00AD2F1B"/>
    <w:rsid w:val="00AF0068"/>
    <w:rsid w:val="00B133D0"/>
    <w:rsid w:val="00B13763"/>
    <w:rsid w:val="00B149DA"/>
    <w:rsid w:val="00B77AB0"/>
    <w:rsid w:val="00B8209C"/>
    <w:rsid w:val="00B83593"/>
    <w:rsid w:val="00B85E28"/>
    <w:rsid w:val="00B90927"/>
    <w:rsid w:val="00B918A2"/>
    <w:rsid w:val="00B94C10"/>
    <w:rsid w:val="00B97966"/>
    <w:rsid w:val="00BB0237"/>
    <w:rsid w:val="00BC00BE"/>
    <w:rsid w:val="00BC43C4"/>
    <w:rsid w:val="00BE2A22"/>
    <w:rsid w:val="00BF2DFD"/>
    <w:rsid w:val="00C1418B"/>
    <w:rsid w:val="00C3739D"/>
    <w:rsid w:val="00C43F58"/>
    <w:rsid w:val="00C46373"/>
    <w:rsid w:val="00C548C2"/>
    <w:rsid w:val="00C62B33"/>
    <w:rsid w:val="00C62CA5"/>
    <w:rsid w:val="00C72196"/>
    <w:rsid w:val="00C80B21"/>
    <w:rsid w:val="00C82590"/>
    <w:rsid w:val="00CB156B"/>
    <w:rsid w:val="00CC3E2D"/>
    <w:rsid w:val="00CC4D7C"/>
    <w:rsid w:val="00CE7735"/>
    <w:rsid w:val="00CF45F5"/>
    <w:rsid w:val="00CF6DAC"/>
    <w:rsid w:val="00D1273B"/>
    <w:rsid w:val="00D15E2C"/>
    <w:rsid w:val="00D425FC"/>
    <w:rsid w:val="00D628DF"/>
    <w:rsid w:val="00D666BF"/>
    <w:rsid w:val="00D92941"/>
    <w:rsid w:val="00D947FC"/>
    <w:rsid w:val="00D96787"/>
    <w:rsid w:val="00DA74FA"/>
    <w:rsid w:val="00DB1AD9"/>
    <w:rsid w:val="00DB54F5"/>
    <w:rsid w:val="00DB61E7"/>
    <w:rsid w:val="00DC3FF8"/>
    <w:rsid w:val="00DD0569"/>
    <w:rsid w:val="00DD5729"/>
    <w:rsid w:val="00DD6398"/>
    <w:rsid w:val="00E00832"/>
    <w:rsid w:val="00E04C9A"/>
    <w:rsid w:val="00E07DBD"/>
    <w:rsid w:val="00E202D3"/>
    <w:rsid w:val="00E21FAC"/>
    <w:rsid w:val="00E478FF"/>
    <w:rsid w:val="00E71EFF"/>
    <w:rsid w:val="00E83B0A"/>
    <w:rsid w:val="00E85C55"/>
    <w:rsid w:val="00EB2A43"/>
    <w:rsid w:val="00EB2B0F"/>
    <w:rsid w:val="00EB6BB2"/>
    <w:rsid w:val="00EC5087"/>
    <w:rsid w:val="00ED117E"/>
    <w:rsid w:val="00ED529A"/>
    <w:rsid w:val="00F030DF"/>
    <w:rsid w:val="00F151A1"/>
    <w:rsid w:val="00F151F3"/>
    <w:rsid w:val="00F26A30"/>
    <w:rsid w:val="00F3419B"/>
    <w:rsid w:val="00F35770"/>
    <w:rsid w:val="00F90019"/>
    <w:rsid w:val="00F95446"/>
    <w:rsid w:val="00FA1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C57627-7FBC-490D-908F-DF10F527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29A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ED529A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D529A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ED529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ED529A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ED529A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ED529A"/>
    <w:rPr>
      <w:kern w:val="20"/>
    </w:rPr>
  </w:style>
  <w:style w:type="paragraph" w:customStyle="1" w:styleId="ResumeText">
    <w:name w:val="Resume Text"/>
    <w:basedOn w:val="Normal"/>
    <w:qFormat/>
    <w:rsid w:val="00ED529A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ED529A"/>
    <w:rPr>
      <w:color w:val="808080"/>
    </w:rPr>
  </w:style>
  <w:style w:type="table" w:styleId="TableGrid">
    <w:name w:val="Table Grid"/>
    <w:basedOn w:val="TableNormal"/>
    <w:uiPriority w:val="59"/>
    <w:rsid w:val="00ED5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ED529A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ED529A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29A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9A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9A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9A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9A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9A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9A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ED529A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ED529A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ED529A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ED529A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ED529A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ED529A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ED529A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ED529A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ED529A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ED529A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ED529A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ED529A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ED529A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ED529A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BC00BE"/>
    <w:rPr>
      <w:color w:val="646464" w:themeColor="hyperlink"/>
      <w:u w:val="single"/>
    </w:rPr>
  </w:style>
  <w:style w:type="character" w:customStyle="1" w:styleId="x210">
    <w:name w:val="x210"/>
    <w:basedOn w:val="DefaultParagraphFont"/>
    <w:rsid w:val="00843EE4"/>
    <w:rPr>
      <w:rFonts w:ascii="Century Gothic" w:hAnsi="Century Gothic" w:hint="default"/>
      <w:b/>
      <w:bCs/>
      <w:color w:val="00000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0E56E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5A05"/>
    <w:rPr>
      <w:color w:val="808080"/>
      <w:shd w:val="clear" w:color="auto" w:fill="E6E6E6"/>
    </w:rPr>
  </w:style>
  <w:style w:type="character" w:customStyle="1" w:styleId="go">
    <w:name w:val="go"/>
    <w:basedOn w:val="DefaultParagraphFont"/>
    <w:rsid w:val="00CC4D7C"/>
  </w:style>
  <w:style w:type="paragraph" w:styleId="BalloonText">
    <w:name w:val="Balloon Text"/>
    <w:basedOn w:val="Normal"/>
    <w:link w:val="BalloonTextChar"/>
    <w:uiPriority w:val="99"/>
    <w:semiHidden/>
    <w:unhideWhenUsed/>
    <w:rsid w:val="00DD63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98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principal@kist@.ac.k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92DA30FEB24E498ECB4DA5BCAE2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0D01-A820-4F80-959A-7CE1B5E51930}"/>
      </w:docPartPr>
      <w:docPartBody>
        <w:p w:rsidR="00271E5B" w:rsidRDefault="000A5230">
          <w:pPr>
            <w:pStyle w:val="C692DA30FEB24E498ECB4DA5BCAE2130"/>
          </w:pPr>
          <w:r>
            <w:t>[City, ST ZIP Code]</w:t>
          </w:r>
        </w:p>
      </w:docPartBody>
    </w:docPart>
    <w:docPart>
      <w:docPartPr>
        <w:name w:val="47CE4A4E08E2445B8E00A1A06DAE1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7DDD5-9115-48BC-A63B-1DF49AFE3A09}"/>
      </w:docPartPr>
      <w:docPartBody>
        <w:p w:rsidR="00271E5B" w:rsidRDefault="000A5230">
          <w:pPr>
            <w:pStyle w:val="47CE4A4E08E2445B8E00A1A06DAE144C"/>
          </w:pPr>
          <w:r>
            <w:t>[Telephone]</w:t>
          </w:r>
        </w:p>
      </w:docPartBody>
    </w:docPart>
    <w:docPart>
      <w:docPartPr>
        <w:name w:val="DE6B39FF14724AAA8E147ECE85A1C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44A80-D111-482D-B6A8-94D9F4979F89}"/>
      </w:docPartPr>
      <w:docPartBody>
        <w:p w:rsidR="00271E5B" w:rsidRDefault="000A5230">
          <w:pPr>
            <w:pStyle w:val="DE6B39FF14724AAA8E147ECE85A1C798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AFEA7BB1B364DDDBF53E84885742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6F2DF-DFBB-418E-BE52-E04CA6058543}"/>
      </w:docPartPr>
      <w:docPartBody>
        <w:p w:rsidR="00271E5B" w:rsidRDefault="000A5230">
          <w:pPr>
            <w:pStyle w:val="7AFEA7BB1B364DDDBF53E84885742035"/>
          </w:pPr>
          <w:r>
            <w:t>[Your Name]</w:t>
          </w:r>
        </w:p>
      </w:docPartBody>
    </w:docPart>
    <w:docPart>
      <w:docPartPr>
        <w:name w:val="434072B93B6343DF817F3C1D6D662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B7955-6A6A-4841-8B5F-DB03E0F1B214}"/>
      </w:docPartPr>
      <w:docPartBody>
        <w:p w:rsidR="00271E5B" w:rsidRDefault="00537771" w:rsidP="00537771">
          <w:pPr>
            <w:pStyle w:val="434072B93B6343DF817F3C1D6D662035"/>
          </w:pPr>
          <w:r>
            <w:t>[Street Address]</w:t>
          </w:r>
        </w:p>
      </w:docPartBody>
    </w:docPart>
    <w:docPart>
      <w:docPartPr>
        <w:name w:val="7D10870455A943AC99BF3C57456AE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C898F-9D9E-4241-BF31-DFBD8E4B0FF7}"/>
      </w:docPartPr>
      <w:docPartBody>
        <w:p w:rsidR="00271E5B" w:rsidRDefault="00537771" w:rsidP="00537771">
          <w:pPr>
            <w:pStyle w:val="7D10870455A943AC99BF3C57456AE7AE"/>
          </w:pPr>
          <w:r>
            <w:t>[City, ST ZIP Code]</w:t>
          </w:r>
        </w:p>
      </w:docPartBody>
    </w:docPart>
    <w:docPart>
      <w:docPartPr>
        <w:name w:val="B3BFDE6F2AB448F79A80B114A81B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26491-2575-4F24-9B70-E55B40211196}"/>
      </w:docPartPr>
      <w:docPartBody>
        <w:p w:rsidR="00271E5B" w:rsidRDefault="00537771" w:rsidP="00537771">
          <w:pPr>
            <w:pStyle w:val="B3BFDE6F2AB448F79A80B114A81B580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14F28F302D794BB786AF60B30B3BC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4688-8693-4D69-B2A9-5559A64C1B2B}"/>
      </w:docPartPr>
      <w:docPartBody>
        <w:p w:rsidR="00271E5B" w:rsidRDefault="00537771" w:rsidP="00537771">
          <w:pPr>
            <w:pStyle w:val="14F28F302D794BB786AF60B30B3BC5C0"/>
          </w:pPr>
          <w:r>
            <w:t>[Your Name]</w:t>
          </w:r>
        </w:p>
      </w:docPartBody>
    </w:docPart>
    <w:docPart>
      <w:docPartPr>
        <w:name w:val="EC933CAC19AF4FF7B715A65B3979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89F6B-4D6B-4E27-89A8-C9B11AE82F8C}"/>
      </w:docPartPr>
      <w:docPartBody>
        <w:p w:rsidR="00000000" w:rsidRDefault="006D62D7" w:rsidP="006D62D7">
          <w:pPr>
            <w:pStyle w:val="EC933CAC19AF4FF7B715A65B39795EE4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7771"/>
    <w:rsid w:val="000507F2"/>
    <w:rsid w:val="00067E45"/>
    <w:rsid w:val="000A5230"/>
    <w:rsid w:val="000B47C3"/>
    <w:rsid w:val="000F699A"/>
    <w:rsid w:val="00124BDD"/>
    <w:rsid w:val="001C156B"/>
    <w:rsid w:val="00271E5B"/>
    <w:rsid w:val="002F7947"/>
    <w:rsid w:val="003416DD"/>
    <w:rsid w:val="00463C3D"/>
    <w:rsid w:val="004B2ACA"/>
    <w:rsid w:val="004C007A"/>
    <w:rsid w:val="00514925"/>
    <w:rsid w:val="00537771"/>
    <w:rsid w:val="00611B0F"/>
    <w:rsid w:val="00620719"/>
    <w:rsid w:val="00632677"/>
    <w:rsid w:val="00662B1E"/>
    <w:rsid w:val="0066571C"/>
    <w:rsid w:val="00680843"/>
    <w:rsid w:val="006867A6"/>
    <w:rsid w:val="006A2A1A"/>
    <w:rsid w:val="006D62D7"/>
    <w:rsid w:val="00705671"/>
    <w:rsid w:val="00743373"/>
    <w:rsid w:val="00794DDD"/>
    <w:rsid w:val="007D3E02"/>
    <w:rsid w:val="008C7C1A"/>
    <w:rsid w:val="00902667"/>
    <w:rsid w:val="009213E1"/>
    <w:rsid w:val="00AC0534"/>
    <w:rsid w:val="00AD4582"/>
    <w:rsid w:val="00B572AE"/>
    <w:rsid w:val="00B73DD8"/>
    <w:rsid w:val="00CA0119"/>
    <w:rsid w:val="00FB7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C415156BC4D3A82797FF03DF4CCDE">
    <w:name w:val="804C415156BC4D3A82797FF03DF4CCDE"/>
    <w:rsid w:val="00B572AE"/>
  </w:style>
  <w:style w:type="paragraph" w:customStyle="1" w:styleId="C692DA30FEB24E498ECB4DA5BCAE2130">
    <w:name w:val="C692DA30FEB24E498ECB4DA5BCAE2130"/>
    <w:rsid w:val="00B572AE"/>
  </w:style>
  <w:style w:type="paragraph" w:customStyle="1" w:styleId="47CE4A4E08E2445B8E00A1A06DAE144C">
    <w:name w:val="47CE4A4E08E2445B8E00A1A06DAE144C"/>
    <w:rsid w:val="00B572AE"/>
  </w:style>
  <w:style w:type="paragraph" w:customStyle="1" w:styleId="B67A0D9F5DF743798BE279B6E2F7A0C2">
    <w:name w:val="B67A0D9F5DF743798BE279B6E2F7A0C2"/>
    <w:rsid w:val="00B572AE"/>
  </w:style>
  <w:style w:type="character" w:styleId="Emphasis">
    <w:name w:val="Emphasis"/>
    <w:basedOn w:val="DefaultParagraphFont"/>
    <w:uiPriority w:val="2"/>
    <w:unhideWhenUsed/>
    <w:qFormat/>
    <w:rsid w:val="006D62D7"/>
    <w:rPr>
      <w:color w:val="5B9BD5" w:themeColor="accent1"/>
    </w:rPr>
  </w:style>
  <w:style w:type="paragraph" w:customStyle="1" w:styleId="DE6B39FF14724AAA8E147ECE85A1C798">
    <w:name w:val="DE6B39FF14724AAA8E147ECE85A1C798"/>
    <w:rsid w:val="00B572AE"/>
  </w:style>
  <w:style w:type="paragraph" w:customStyle="1" w:styleId="7AFEA7BB1B364DDDBF53E84885742035">
    <w:name w:val="7AFEA7BB1B364DDDBF53E84885742035"/>
    <w:rsid w:val="00B572AE"/>
  </w:style>
  <w:style w:type="paragraph" w:customStyle="1" w:styleId="39674049A55D4B36B67725009EA30695">
    <w:name w:val="39674049A55D4B36B67725009EA30695"/>
    <w:rsid w:val="00B572AE"/>
  </w:style>
  <w:style w:type="paragraph" w:customStyle="1" w:styleId="ResumeText">
    <w:name w:val="Resume Text"/>
    <w:basedOn w:val="Normal"/>
    <w:qFormat/>
    <w:rsid w:val="00B572AE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EEA1EF860D2047F8836EC3C402CACFAF">
    <w:name w:val="EEA1EF860D2047F8836EC3C402CACFAF"/>
    <w:rsid w:val="00B572AE"/>
  </w:style>
  <w:style w:type="character" w:styleId="PlaceholderText">
    <w:name w:val="Placeholder Text"/>
    <w:basedOn w:val="DefaultParagraphFont"/>
    <w:uiPriority w:val="99"/>
    <w:semiHidden/>
    <w:rsid w:val="00B572AE"/>
    <w:rPr>
      <w:color w:val="808080"/>
    </w:rPr>
  </w:style>
  <w:style w:type="paragraph" w:customStyle="1" w:styleId="0535C72C65D04D7AB04E25FE7AE26179">
    <w:name w:val="0535C72C65D04D7AB04E25FE7AE26179"/>
    <w:rsid w:val="00B572AE"/>
  </w:style>
  <w:style w:type="paragraph" w:customStyle="1" w:styleId="0611F654AF5946348FBB4399DD40A6EA">
    <w:name w:val="0611F654AF5946348FBB4399DD40A6EA"/>
    <w:rsid w:val="00B572AE"/>
  </w:style>
  <w:style w:type="paragraph" w:customStyle="1" w:styleId="35B3C9D2887D45908D7009EA161A9F47">
    <w:name w:val="35B3C9D2887D45908D7009EA161A9F47"/>
    <w:rsid w:val="00B572AE"/>
  </w:style>
  <w:style w:type="paragraph" w:customStyle="1" w:styleId="8863B49F43C3428E845B412D538DD695">
    <w:name w:val="8863B49F43C3428E845B412D538DD695"/>
    <w:rsid w:val="00B572AE"/>
  </w:style>
  <w:style w:type="paragraph" w:customStyle="1" w:styleId="461C3B4EE204484D9BF013C2D306184E">
    <w:name w:val="461C3B4EE204484D9BF013C2D306184E"/>
    <w:rsid w:val="00B572AE"/>
  </w:style>
  <w:style w:type="paragraph" w:customStyle="1" w:styleId="07BAE4B0984F4EC88F30A3F25248A98C">
    <w:name w:val="07BAE4B0984F4EC88F30A3F25248A98C"/>
    <w:rsid w:val="00B572AE"/>
  </w:style>
  <w:style w:type="paragraph" w:customStyle="1" w:styleId="F728BCA781EC404A991CB1186864E98B">
    <w:name w:val="F728BCA781EC404A991CB1186864E98B"/>
    <w:rsid w:val="00B572AE"/>
  </w:style>
  <w:style w:type="paragraph" w:customStyle="1" w:styleId="BD5BFF065DCE45C4B60931872A8C02FA">
    <w:name w:val="BD5BFF065DCE45C4B60931872A8C02FA"/>
    <w:rsid w:val="00B572AE"/>
  </w:style>
  <w:style w:type="paragraph" w:customStyle="1" w:styleId="FE5F47D4F4BA4C528B665099659E3B2E">
    <w:name w:val="FE5F47D4F4BA4C528B665099659E3B2E"/>
    <w:rsid w:val="00B572AE"/>
  </w:style>
  <w:style w:type="paragraph" w:customStyle="1" w:styleId="EB60ABF15E4E4977AF9A1B21A5258289">
    <w:name w:val="EB60ABF15E4E4977AF9A1B21A5258289"/>
    <w:rsid w:val="00B572AE"/>
  </w:style>
  <w:style w:type="paragraph" w:customStyle="1" w:styleId="9C1BA2DF54914DCAAC2FDCD57D57C6AB">
    <w:name w:val="9C1BA2DF54914DCAAC2FDCD57D57C6AB"/>
    <w:rsid w:val="00B572AE"/>
  </w:style>
  <w:style w:type="paragraph" w:customStyle="1" w:styleId="434072B93B6343DF817F3C1D6D662035">
    <w:name w:val="434072B93B6343DF817F3C1D6D662035"/>
    <w:rsid w:val="00537771"/>
  </w:style>
  <w:style w:type="paragraph" w:customStyle="1" w:styleId="7D10870455A943AC99BF3C57456AE7AE">
    <w:name w:val="7D10870455A943AC99BF3C57456AE7AE"/>
    <w:rsid w:val="00537771"/>
  </w:style>
  <w:style w:type="paragraph" w:customStyle="1" w:styleId="6BD5E7A70DD440DD8140CFB40AD5DF35">
    <w:name w:val="6BD5E7A70DD440DD8140CFB40AD5DF35"/>
    <w:rsid w:val="00537771"/>
  </w:style>
  <w:style w:type="paragraph" w:customStyle="1" w:styleId="49F4E0D74FFB42F8B236720B433A2567">
    <w:name w:val="49F4E0D74FFB42F8B236720B433A2567"/>
    <w:rsid w:val="00537771"/>
  </w:style>
  <w:style w:type="paragraph" w:customStyle="1" w:styleId="B3BFDE6F2AB448F79A80B114A81B580A">
    <w:name w:val="B3BFDE6F2AB448F79A80B114A81B580A"/>
    <w:rsid w:val="00537771"/>
  </w:style>
  <w:style w:type="paragraph" w:customStyle="1" w:styleId="9392E8CC7FC54A96839027A6464117AD">
    <w:name w:val="9392E8CC7FC54A96839027A6464117AD"/>
    <w:rsid w:val="00537771"/>
  </w:style>
  <w:style w:type="paragraph" w:customStyle="1" w:styleId="63B1006734544514B522E37E80568034">
    <w:name w:val="63B1006734544514B522E37E80568034"/>
    <w:rsid w:val="00537771"/>
  </w:style>
  <w:style w:type="paragraph" w:customStyle="1" w:styleId="4DD4C68064324C4EB9FBFF9CFA0A98E7">
    <w:name w:val="4DD4C68064324C4EB9FBFF9CFA0A98E7"/>
    <w:rsid w:val="00537771"/>
  </w:style>
  <w:style w:type="paragraph" w:customStyle="1" w:styleId="22B422A241154422B0250FC8CE74515D">
    <w:name w:val="22B422A241154422B0250FC8CE74515D"/>
    <w:rsid w:val="00537771"/>
  </w:style>
  <w:style w:type="paragraph" w:customStyle="1" w:styleId="DCF2D5980DAC4820BA0772168D29029A">
    <w:name w:val="DCF2D5980DAC4820BA0772168D29029A"/>
    <w:rsid w:val="00537771"/>
  </w:style>
  <w:style w:type="paragraph" w:customStyle="1" w:styleId="14F28F302D794BB786AF60B30B3BC5C0">
    <w:name w:val="14F28F302D794BB786AF60B30B3BC5C0"/>
    <w:rsid w:val="00537771"/>
  </w:style>
  <w:style w:type="paragraph" w:customStyle="1" w:styleId="EB1619662CBE41318E193C273D9FA17A">
    <w:name w:val="EB1619662CBE41318E193C273D9FA17A"/>
    <w:rsid w:val="00537771"/>
  </w:style>
  <w:style w:type="paragraph" w:customStyle="1" w:styleId="ED9EEDC80A374989BD2E8F0D77EAD807">
    <w:name w:val="ED9EEDC80A374989BD2E8F0D77EAD807"/>
    <w:rsid w:val="00537771"/>
  </w:style>
  <w:style w:type="paragraph" w:customStyle="1" w:styleId="2693792037F445CC82AF75F09EB223AA">
    <w:name w:val="2693792037F445CC82AF75F09EB223AA"/>
    <w:rsid w:val="00AC0534"/>
  </w:style>
  <w:style w:type="paragraph" w:customStyle="1" w:styleId="5FF5280AFCDA4112B1A41E9E1A9D9F18">
    <w:name w:val="5FF5280AFCDA4112B1A41E9E1A9D9F18"/>
    <w:rsid w:val="007D3E02"/>
  </w:style>
  <w:style w:type="paragraph" w:customStyle="1" w:styleId="73B50CC95866461E896B9246BD2D4599">
    <w:name w:val="73B50CC95866461E896B9246BD2D4599"/>
    <w:rsid w:val="00705671"/>
  </w:style>
  <w:style w:type="paragraph" w:customStyle="1" w:styleId="51A7CD88136E4E0CA98993C7B495DCD4">
    <w:name w:val="51A7CD88136E4E0CA98993C7B495DCD4"/>
    <w:rsid w:val="00B572AE"/>
    <w:pPr>
      <w:spacing w:after="200" w:line="276" w:lineRule="auto"/>
    </w:pPr>
  </w:style>
  <w:style w:type="paragraph" w:customStyle="1" w:styleId="6C6B7B2897F04726B385C113E8FD04D5">
    <w:name w:val="6C6B7B2897F04726B385C113E8FD04D5"/>
    <w:rsid w:val="00B572AE"/>
    <w:pPr>
      <w:spacing w:after="200" w:line="276" w:lineRule="auto"/>
    </w:pPr>
  </w:style>
  <w:style w:type="paragraph" w:customStyle="1" w:styleId="F2079AB5FE404FECB2E372AFF3A2F7CF">
    <w:name w:val="F2079AB5FE404FECB2E372AFF3A2F7CF"/>
    <w:rsid w:val="006D62D7"/>
  </w:style>
  <w:style w:type="paragraph" w:customStyle="1" w:styleId="EC933CAC19AF4FF7B715A65B39795EE4">
    <w:name w:val="EC933CAC19AF4FF7B715A65B39795EE4"/>
    <w:rsid w:val="006D6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2B6E5E-D8BA-48E4-A12B-BD6A69D36455}">
  <we:reference id="wa104312191" version="1.1.0.0" store="en-US" storeType="OMEX"/>
  <we:alternateReferences>
    <we:reference id="WA104312191" version="1.1.0.0" store="WA10431219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KELVIN GITONGA WANJOHI</CompanyAddress>
  <CompanyPhone>0726 704 563</CompanyPhone>
  <CompanyFax/>
  <CompanyEmail>kelvin2gitonga@gmail.com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87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GITONGA WANJOHI</dc:creator>
  <cp:lastModifiedBy>kelvin</cp:lastModifiedBy>
  <cp:revision>78</cp:revision>
  <cp:lastPrinted>2017-10-09T12:06:00Z</cp:lastPrinted>
  <dcterms:created xsi:type="dcterms:W3CDTF">2019-07-22T07:29:00Z</dcterms:created>
  <dcterms:modified xsi:type="dcterms:W3CDTF">2019-09-12T12:37:00Z</dcterms:modified>
  <cp:category>KARATINA, 114-10101,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